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CB2C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right</wp:align>
            </wp:positionH>
            <wp:positionV relativeFrom="page">
              <wp:posOffset>-15240</wp:posOffset>
            </wp:positionV>
            <wp:extent cx="7787640" cy="6684010"/>
            <wp:effectExtent l="0" t="0" r="381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261D1CA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CB34D8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0CB02E" w14:textId="77777777" w:rsidR="00286F77" w:rsidRDefault="001E4616" w:rsidP="00286F77">
                                  <w:pPr>
                                    <w:pStyle w:val="Titel"/>
                                  </w:pPr>
                                  <w:r>
                                    <w:t>Informatie Behoefte</w:t>
                                  </w:r>
                                </w:p>
                                <w:p w14:paraId="2DCF9136" w14:textId="77777777" w:rsidR="00286F77" w:rsidRPr="00D86945" w:rsidRDefault="00286F77" w:rsidP="00286F77">
                                  <w:pPr>
                                    <w:pStyle w:val="Titel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1C0CB02E" w14:textId="77777777" w:rsidR="00286F77" w:rsidRDefault="001E4616" w:rsidP="00286F77">
                            <w:pPr>
                              <w:pStyle w:val="Titel"/>
                            </w:pPr>
                            <w:r>
                              <w:t>Informatie Behoefte</w:t>
                            </w:r>
                          </w:p>
                          <w:p w14:paraId="2DCF9136" w14:textId="77777777" w:rsidR="00286F77" w:rsidRPr="00D86945" w:rsidRDefault="00286F77" w:rsidP="00286F77">
                            <w:pPr>
                              <w:pStyle w:val="Titel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F029D8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4F4F1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A3AD176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BA2C1B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:rsidRPr="001E4616" w14:paraId="3657AD6D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8602C3B31854FCBA0CB77ECA2267E85"/>
              </w:placeholder>
              <w15:appearance w15:val="hidden"/>
            </w:sdtPr>
            <w:sdtEndPr/>
            <w:sdtContent>
              <w:p w14:paraId="1D828AEA" w14:textId="05C31CC0" w:rsidR="00D077E9" w:rsidRDefault="00D077E9" w:rsidP="00D077E9">
                <w:r w:rsidRPr="00D86945">
                  <w:rPr>
                    <w:rStyle w:val="OndertitelChar"/>
                    <w:b w:val="0"/>
                  </w:rPr>
                  <w:fldChar w:fldCharType="begin"/>
                </w:r>
                <w:r w:rsidRPr="00D86945">
                  <w:rPr>
                    <w:rStyle w:val="Ondertitel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OndertitelChar"/>
                    <w:b w:val="0"/>
                  </w:rPr>
                  <w:fldChar w:fldCharType="separate"/>
                </w:r>
                <w:r w:rsidR="00182F6A">
                  <w:rPr>
                    <w:rStyle w:val="OndertitelChar"/>
                    <w:b w:val="0"/>
                    <w:noProof/>
                  </w:rPr>
                  <w:t>september 12</w:t>
                </w:r>
                <w:r w:rsidRPr="00D86945">
                  <w:rPr>
                    <w:rStyle w:val="OndertitelChar"/>
                    <w:b w:val="0"/>
                  </w:rPr>
                  <w:fldChar w:fldCharType="end"/>
                </w:r>
              </w:p>
            </w:sdtContent>
          </w:sdt>
          <w:p w14:paraId="3417EDD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9675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50BA80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B3A998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2204FE5" w14:textId="77777777" w:rsidR="00D077E9" w:rsidRDefault="0039142D" w:rsidP="00D077E9">
            <w:sdt>
              <w:sdtPr>
                <w:id w:val="-1740469667"/>
                <w:placeholder>
                  <w:docPart w:val="604CFD7AD70F4182A4E9E999DE2B5D10"/>
                </w:placeholder>
                <w15:appearance w15:val="hidden"/>
              </w:sdtPr>
              <w:sdtEndPr/>
              <w:sdtContent>
                <w:r w:rsidR="007F3D19">
                  <w:t>Rental Everything</w:t>
                </w:r>
              </w:sdtContent>
            </w:sdt>
          </w:p>
          <w:p w14:paraId="7CA5D03E" w14:textId="77777777" w:rsidR="00D077E9" w:rsidRDefault="001E4616" w:rsidP="001E4616">
            <w:r>
              <w:t>Kai Schipper</w:t>
            </w:r>
          </w:p>
          <w:p w14:paraId="6721C72B" w14:textId="77777777" w:rsidR="00A96856" w:rsidRDefault="001E4616" w:rsidP="001E4616">
            <w:pPr>
              <w:rPr>
                <w:noProof/>
              </w:rPr>
            </w:pPr>
            <w:r>
              <w:rPr>
                <w:noProof/>
              </w:rPr>
              <w:t>1033081</w:t>
            </w:r>
          </w:p>
          <w:p w14:paraId="0032C261" w14:textId="1746902C" w:rsidR="00A96856" w:rsidRPr="00A96856" w:rsidRDefault="00A96856" w:rsidP="001E4616">
            <w:pPr>
              <w:rPr>
                <w:noProof/>
              </w:rPr>
            </w:pPr>
            <w:r>
              <w:rPr>
                <w:noProof/>
              </w:rPr>
              <w:t xml:space="preserve">Versie </w:t>
            </w:r>
            <w:r w:rsidR="00E44715">
              <w:rPr>
                <w:noProof/>
              </w:rPr>
              <w:t>1.0</w:t>
            </w:r>
          </w:p>
        </w:tc>
      </w:tr>
    </w:tbl>
    <w:p w14:paraId="5CA4EC30" w14:textId="7FD5263D" w:rsidR="00D077E9" w:rsidRPr="001E4616" w:rsidRDefault="003F6D30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9641541" wp14:editId="3F90553A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87640" cy="2667000"/>
                <wp:effectExtent l="0" t="0" r="381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2667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0628" id="Rectangle 2" o:spid="_x0000_s1026" alt="colored rectangle" style="position:absolute;margin-left:562pt;margin-top:525pt;width:613.2pt;height:210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" fillcolor="#34aba2 [3206]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2F28F2F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0E7A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1E4616">
        <w:br w:type="page"/>
      </w:r>
    </w:p>
    <w:bookmarkStart w:id="0" w:name="_Toc19181294" w:displacedByCustomXml="next"/>
    <w:sdt>
      <w:sdtPr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id w:val="-9071386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05E180" w14:textId="77777777" w:rsidR="000123CE" w:rsidRDefault="000123CE" w:rsidP="000123CE">
          <w:pPr>
            <w:pStyle w:val="Kop1"/>
          </w:pPr>
          <w:r>
            <w:t>Inhoudsopgave</w:t>
          </w:r>
          <w:bookmarkEnd w:id="0"/>
        </w:p>
        <w:p w14:paraId="4E989D60" w14:textId="44064EA3" w:rsidR="00321769" w:rsidRDefault="000123CE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9142D">
            <w:t>s</w:t>
          </w:r>
          <w:bookmarkStart w:id="1" w:name="_GoBack"/>
          <w:bookmarkEnd w:id="1"/>
          <w:r w:rsidR="00321769" w:rsidRPr="00E74195">
            <w:rPr>
              <w:rStyle w:val="Hyperlink"/>
              <w:noProof/>
            </w:rPr>
            <w:fldChar w:fldCharType="begin"/>
          </w:r>
          <w:r w:rsidR="00321769" w:rsidRPr="00E74195">
            <w:rPr>
              <w:rStyle w:val="Hyperlink"/>
              <w:noProof/>
            </w:rPr>
            <w:instrText xml:space="preserve"> </w:instrText>
          </w:r>
          <w:r w:rsidR="00321769">
            <w:rPr>
              <w:noProof/>
            </w:rPr>
            <w:instrText>HYPERLINK \l "_Toc19181294"</w:instrText>
          </w:r>
          <w:r w:rsidR="00321769" w:rsidRPr="00E74195">
            <w:rPr>
              <w:rStyle w:val="Hyperlink"/>
              <w:noProof/>
            </w:rPr>
            <w:instrText xml:space="preserve"> </w:instrText>
          </w:r>
          <w:r w:rsidR="00321769" w:rsidRPr="00E74195">
            <w:rPr>
              <w:rStyle w:val="Hyperlink"/>
              <w:noProof/>
            </w:rPr>
          </w:r>
          <w:r w:rsidR="00321769" w:rsidRPr="00E74195">
            <w:rPr>
              <w:rStyle w:val="Hyperlink"/>
              <w:noProof/>
            </w:rPr>
            <w:fldChar w:fldCharType="separate"/>
          </w:r>
          <w:r w:rsidR="00321769" w:rsidRPr="00E74195">
            <w:rPr>
              <w:rStyle w:val="Hyperlink"/>
              <w:noProof/>
            </w:rPr>
            <w:t>Inhoudsopgave</w:t>
          </w:r>
          <w:r w:rsidR="00321769">
            <w:rPr>
              <w:noProof/>
              <w:webHidden/>
            </w:rPr>
            <w:tab/>
          </w:r>
          <w:r w:rsidR="00321769">
            <w:rPr>
              <w:noProof/>
              <w:webHidden/>
            </w:rPr>
            <w:fldChar w:fldCharType="begin"/>
          </w:r>
          <w:r w:rsidR="00321769">
            <w:rPr>
              <w:noProof/>
              <w:webHidden/>
            </w:rPr>
            <w:instrText xml:space="preserve"> PAGEREF _Toc19181294 \h </w:instrText>
          </w:r>
          <w:r w:rsidR="00321769">
            <w:rPr>
              <w:noProof/>
              <w:webHidden/>
            </w:rPr>
          </w:r>
          <w:r w:rsidR="00321769">
            <w:rPr>
              <w:noProof/>
              <w:webHidden/>
            </w:rPr>
            <w:fldChar w:fldCharType="separate"/>
          </w:r>
          <w:r w:rsidR="00321769">
            <w:rPr>
              <w:noProof/>
              <w:webHidden/>
            </w:rPr>
            <w:t>2</w:t>
          </w:r>
          <w:r w:rsidR="00321769">
            <w:rPr>
              <w:noProof/>
              <w:webHidden/>
            </w:rPr>
            <w:fldChar w:fldCharType="end"/>
          </w:r>
          <w:r w:rsidR="00321769" w:rsidRPr="00E74195">
            <w:rPr>
              <w:rStyle w:val="Hyperlink"/>
              <w:noProof/>
            </w:rPr>
            <w:fldChar w:fldCharType="end"/>
          </w:r>
        </w:p>
        <w:p w14:paraId="4FDA59A5" w14:textId="053D1950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295" w:history="1">
            <w:r w:rsidRPr="00E74195">
              <w:rPr>
                <w:rStyle w:val="Hyperlink"/>
                <w:noProof/>
              </w:rPr>
              <w:t>1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ECC1" w14:textId="798250D2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296" w:history="1">
            <w:r w:rsidRPr="00E74195">
              <w:rPr>
                <w:rStyle w:val="Hyperlink"/>
                <w:bCs/>
                <w:noProof/>
              </w:rPr>
              <w:t>1</w:t>
            </w:r>
            <w:r w:rsidRPr="00E74195">
              <w:rPr>
                <w:rStyle w:val="Hyperlink"/>
                <w:noProof/>
              </w:rPr>
              <w:t>.1 Opdrachtnemer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6B79" w14:textId="4261DA24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297" w:history="1">
            <w:r w:rsidRPr="00E74195">
              <w:rPr>
                <w:rStyle w:val="Hyperlink"/>
                <w:noProof/>
              </w:rPr>
              <w:t>1.2 Doelstelling/Taken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E61C" w14:textId="22427DDE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298" w:history="1">
            <w:r w:rsidRPr="00E74195">
              <w:rPr>
                <w:rStyle w:val="Hyperlink"/>
                <w:noProof/>
              </w:rPr>
              <w:t>2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A241" w14:textId="4AF7E7C0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299" w:history="1">
            <w:r w:rsidRPr="00E74195">
              <w:rPr>
                <w:rStyle w:val="Hyperlink"/>
                <w:noProof/>
              </w:rPr>
              <w:t>2.1 Bedrijfsbeschrijving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688A" w14:textId="128CE2FA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0" w:history="1">
            <w:r w:rsidRPr="00E74195">
              <w:rPr>
                <w:rStyle w:val="Hyperlink"/>
                <w:noProof/>
              </w:rPr>
              <w:t>2.2 Organigram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3034" w14:textId="5A544B81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1" w:history="1">
            <w:r w:rsidRPr="00E74195">
              <w:rPr>
                <w:rStyle w:val="Hyperlink"/>
                <w:noProof/>
              </w:rPr>
              <w:t>3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0BF6" w14:textId="43EB2AB1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2" w:history="1">
            <w:r w:rsidRPr="00E74195">
              <w:rPr>
                <w:rStyle w:val="Hyperlink"/>
                <w:noProof/>
              </w:rPr>
              <w:t>3.1 Beschrijving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CABE" w14:textId="1F94636B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3" w:history="1">
            <w:r w:rsidRPr="00E74195">
              <w:rPr>
                <w:rStyle w:val="Hyperlink"/>
                <w:noProof/>
              </w:rPr>
              <w:t>3.2 Beschrijving 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7D92" w14:textId="46755580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4" w:history="1">
            <w:r w:rsidRPr="00E74195">
              <w:rPr>
                <w:rStyle w:val="Hyperlink"/>
                <w:noProof/>
              </w:rPr>
              <w:t>4 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F366" w14:textId="5576088F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5" w:history="1">
            <w:r w:rsidRPr="00E74195">
              <w:rPr>
                <w:rStyle w:val="Hyperlink"/>
                <w:noProof/>
              </w:rPr>
              <w:t>5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7415" w14:textId="357CBD80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6" w:history="1">
            <w:r w:rsidRPr="00E74195">
              <w:rPr>
                <w:rStyle w:val="Hyperlink"/>
                <w:noProof/>
              </w:rPr>
              <w:t>6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3646" w14:textId="5F364CD1" w:rsidR="00321769" w:rsidRDefault="00321769">
          <w:pPr>
            <w:pStyle w:val="Inhopg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7" w:history="1">
            <w:r w:rsidRPr="00E74195">
              <w:rPr>
                <w:rStyle w:val="Hyperlink"/>
                <w:noProof/>
              </w:rPr>
              <w:t>7 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03CE" w14:textId="03A5E47D" w:rsidR="00321769" w:rsidRDefault="00321769">
          <w:pPr>
            <w:pStyle w:val="Inhopg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eastAsia="nl-NL"/>
            </w:rPr>
          </w:pPr>
          <w:hyperlink w:anchor="_Toc19181308" w:history="1">
            <w:r w:rsidRPr="00E74195">
              <w:rPr>
                <w:rStyle w:val="Hyperlink"/>
                <w:noProof/>
              </w:rPr>
              <w:t>7.1 MoSCoW-analyse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345B" w14:textId="4568552E" w:rsidR="000123CE" w:rsidRDefault="000123CE" w:rsidP="003F6D30">
          <w:pPr>
            <w:rPr>
              <w:bCs/>
              <w:noProof/>
            </w:rPr>
          </w:pPr>
          <w:r>
            <w:rPr>
              <w:bCs/>
              <w:noProof/>
            </w:rPr>
            <w:fldChar w:fldCharType="end"/>
          </w:r>
        </w:p>
      </w:sdtContent>
    </w:sdt>
    <w:p w14:paraId="25D43EF6" w14:textId="77777777" w:rsidR="000123CE" w:rsidRDefault="000123CE" w:rsidP="000123CE">
      <w:pPr>
        <w:rPr>
          <w:bCs/>
          <w:noProof/>
        </w:rPr>
      </w:pPr>
    </w:p>
    <w:p w14:paraId="5A801AD0" w14:textId="377D2E77" w:rsidR="003F6D30" w:rsidRDefault="003F6D30">
      <w:pPr>
        <w:spacing w:after="200"/>
        <w:rPr>
          <w:bCs/>
          <w:noProof/>
        </w:rPr>
      </w:pPr>
      <w:r>
        <w:rPr>
          <w:bCs/>
          <w:noProof/>
        </w:rPr>
        <w:br w:type="page"/>
      </w:r>
    </w:p>
    <w:p w14:paraId="4C8F5BB8" w14:textId="0A9F1D86" w:rsidR="00433F18" w:rsidRPr="00433F18" w:rsidRDefault="00B61058" w:rsidP="00B61058">
      <w:pPr>
        <w:pStyle w:val="Kop1"/>
        <w:rPr>
          <w:noProof/>
        </w:rPr>
      </w:pPr>
      <w:bookmarkStart w:id="2" w:name="_Toc19181295"/>
      <w:r>
        <w:rPr>
          <w:noProof/>
        </w:rPr>
        <w:lastRenderedPageBreak/>
        <w:t xml:space="preserve">1 </w:t>
      </w:r>
      <w:r w:rsidR="003F6D30">
        <w:rPr>
          <w:noProof/>
        </w:rPr>
        <w:t>Inleiding</w:t>
      </w:r>
      <w:bookmarkEnd w:id="2"/>
    </w:p>
    <w:p w14:paraId="44806806" w14:textId="6B714931" w:rsidR="00B723F3" w:rsidRDefault="00B61058" w:rsidP="00B61058">
      <w:pPr>
        <w:pStyle w:val="Kop2"/>
        <w:rPr>
          <w:noProof/>
        </w:rPr>
      </w:pPr>
      <w:bookmarkStart w:id="3" w:name="_Toc19181296"/>
      <w:r w:rsidRPr="006838CE">
        <w:rPr>
          <w:bCs/>
          <w:noProof/>
        </w:rPr>
        <w:t>1</w:t>
      </w:r>
      <w:r w:rsidRPr="00B61058">
        <w:rPr>
          <w:b/>
          <w:noProof/>
        </w:rPr>
        <w:t>.</w:t>
      </w:r>
      <w:r>
        <w:rPr>
          <w:noProof/>
        </w:rPr>
        <w:t xml:space="preserve">1 </w:t>
      </w:r>
      <w:r w:rsidR="00A75BA9">
        <w:rPr>
          <w:noProof/>
        </w:rPr>
        <w:t>Opdrachtnemer</w:t>
      </w:r>
      <w:bookmarkEnd w:id="3"/>
    </w:p>
    <w:p w14:paraId="401D3998" w14:textId="01BA69BB" w:rsidR="00B61058" w:rsidRDefault="00A87568" w:rsidP="00A87568">
      <w:pPr>
        <w:pStyle w:val="Content"/>
      </w:pPr>
      <w:r>
        <w:t>Mijn naam is</w:t>
      </w:r>
      <w:r w:rsidR="000C6B64">
        <w:t xml:space="preserve"> Kai Schipper een </w:t>
      </w:r>
      <w:r w:rsidR="003E7DF2">
        <w:t>applicatie- en mediaontwikkelaar</w:t>
      </w:r>
      <w:r w:rsidR="000D4A1F">
        <w:t xml:space="preserve"> die voornamelijk webapplicatie</w:t>
      </w:r>
      <w:r w:rsidR="00D5552F">
        <w:t>s</w:t>
      </w:r>
      <w:r w:rsidR="000D4A1F">
        <w:t xml:space="preserve"> ontwikkeld voor </w:t>
      </w:r>
      <w:r w:rsidR="0036300C">
        <w:t xml:space="preserve">allerlei </w:t>
      </w:r>
      <w:r w:rsidR="000D4A1F">
        <w:t>diverse opdrachtgevers</w:t>
      </w:r>
      <w:r w:rsidR="00366921">
        <w:t xml:space="preserve"> en als werknemer werkt bij het bedrijf NewApps</w:t>
      </w:r>
      <w:r w:rsidR="000D4A1F">
        <w:t>.</w:t>
      </w:r>
      <w:r w:rsidR="00366921">
        <w:t xml:space="preserve"> </w:t>
      </w:r>
      <w:r w:rsidR="0086535F">
        <w:t xml:space="preserve">NewApps </w:t>
      </w:r>
      <w:r w:rsidR="00F248F6">
        <w:t>is een bedrijf die mensen helpt met het realiseren van hun visie</w:t>
      </w:r>
      <w:r w:rsidR="000D2B49">
        <w:t xml:space="preserve"> zoals: het realiseren van </w:t>
      </w:r>
      <w:r w:rsidR="006E7177">
        <w:t>webapplicaties</w:t>
      </w:r>
      <w:r w:rsidR="00A81C8A">
        <w:t>,</w:t>
      </w:r>
      <w:r w:rsidR="00A812AA">
        <w:t xml:space="preserve"> native</w:t>
      </w:r>
      <w:r w:rsidR="006E7177">
        <w:t xml:space="preserve"> applicaties, hybride applicaties,</w:t>
      </w:r>
      <w:r w:rsidR="008D610F">
        <w:t xml:space="preserve"> search engine optimizing,</w:t>
      </w:r>
      <w:r w:rsidR="00BC1D04">
        <w:t xml:space="preserve"> beheer, onderhoud en het geven van consult </w:t>
      </w:r>
      <w:r w:rsidR="002C3269">
        <w:t>hierover.</w:t>
      </w:r>
      <w:r w:rsidR="0029264A">
        <w:t xml:space="preserve"> </w:t>
      </w:r>
      <w:r w:rsidR="00C8596B">
        <w:t xml:space="preserve">Aangezien ik naast andere opgelegde opdrachten genoeg tijd heb voor </w:t>
      </w:r>
      <w:r w:rsidR="009903A2">
        <w:t xml:space="preserve">nog </w:t>
      </w:r>
      <w:r w:rsidR="00C8596B">
        <w:t>een andere opdracht</w:t>
      </w:r>
      <w:r w:rsidR="009903A2">
        <w:t xml:space="preserve"> heeft NewApps </w:t>
      </w:r>
      <w:r w:rsidR="00544504">
        <w:t>op basis van dit feit en op basis van de inhoud van deze opdracht mij voor deze opdracht aangesteld</w:t>
      </w:r>
      <w:r w:rsidR="00741AEB">
        <w:t>.</w:t>
      </w:r>
      <w:r w:rsidR="00B61FE1">
        <w:t xml:space="preserve"> </w:t>
      </w:r>
    </w:p>
    <w:p w14:paraId="286EF111" w14:textId="77777777" w:rsidR="00AF2D18" w:rsidRPr="00A87568" w:rsidRDefault="00AF2D18" w:rsidP="00A87568">
      <w:pPr>
        <w:pStyle w:val="Content"/>
      </w:pPr>
    </w:p>
    <w:p w14:paraId="73583A31" w14:textId="77777777" w:rsidR="00072A74" w:rsidRDefault="00B61058" w:rsidP="0082730A">
      <w:pPr>
        <w:pStyle w:val="Kop2"/>
        <w:rPr>
          <w:noProof/>
        </w:rPr>
      </w:pPr>
      <w:bookmarkStart w:id="4" w:name="_Toc19181297"/>
      <w:r>
        <w:rPr>
          <w:noProof/>
        </w:rPr>
        <w:t xml:space="preserve">1.2 </w:t>
      </w:r>
      <w:r w:rsidR="00B723F3">
        <w:rPr>
          <w:noProof/>
        </w:rPr>
        <w:t>Doelstelling/Taken</w:t>
      </w:r>
      <w:bookmarkEnd w:id="4"/>
    </w:p>
    <w:p w14:paraId="1BA55FC7" w14:textId="77777777" w:rsidR="008235CF" w:rsidRDefault="000528D5" w:rsidP="008235CF">
      <w:pPr>
        <w:pStyle w:val="Content"/>
        <w:rPr>
          <w:noProof/>
        </w:rPr>
      </w:pPr>
      <w:r>
        <w:rPr>
          <w:noProof/>
        </w:rPr>
        <w:t>De doelen omvatten:</w:t>
      </w:r>
      <w:r w:rsidR="00A67362">
        <w:rPr>
          <w:noProof/>
        </w:rPr>
        <w:t xml:space="preserve"> het automatisch kunnen verwerken van de verhuur inventaris</w:t>
      </w:r>
      <w:r>
        <w:rPr>
          <w:noProof/>
        </w:rPr>
        <w:t>,</w:t>
      </w:r>
      <w:r w:rsidR="00733E7D">
        <w:rPr>
          <w:noProof/>
        </w:rPr>
        <w:t xml:space="preserve"> verhuur aanvragen en plaatsingen door</w:t>
      </w:r>
      <w:r w:rsidR="00B15A19">
        <w:rPr>
          <w:noProof/>
        </w:rPr>
        <w:t xml:space="preserve"> een applicatie laten verwerken en</w:t>
      </w:r>
      <w:r w:rsidR="000136EC">
        <w:rPr>
          <w:noProof/>
        </w:rPr>
        <w:t xml:space="preserve"> </w:t>
      </w:r>
      <w:r w:rsidR="00836912">
        <w:rPr>
          <w:noProof/>
        </w:rPr>
        <w:t xml:space="preserve">het huidige </w:t>
      </w:r>
      <w:r w:rsidR="00C92118">
        <w:rPr>
          <w:noProof/>
        </w:rPr>
        <w:t xml:space="preserve">papieren bestel/reserveringssysteem vervangen door een </w:t>
      </w:r>
      <w:r w:rsidR="003E4D0A">
        <w:rPr>
          <w:noProof/>
        </w:rPr>
        <w:t>digitaal systeem.</w:t>
      </w:r>
      <w:r w:rsidR="00C92118">
        <w:rPr>
          <w:noProof/>
        </w:rPr>
        <w:t xml:space="preserve"> </w:t>
      </w:r>
    </w:p>
    <w:p w14:paraId="779FD05D" w14:textId="77777777" w:rsidR="008235CF" w:rsidRDefault="008235CF" w:rsidP="008235CF">
      <w:pPr>
        <w:pStyle w:val="Content"/>
        <w:rPr>
          <w:noProof/>
        </w:rPr>
      </w:pPr>
    </w:p>
    <w:p w14:paraId="250EFAFC" w14:textId="32581163" w:rsidR="00332374" w:rsidRDefault="00095465" w:rsidP="008235CF">
      <w:pPr>
        <w:pStyle w:val="Kop1"/>
        <w:rPr>
          <w:noProof/>
        </w:rPr>
      </w:pPr>
      <w:bookmarkStart w:id="5" w:name="_Toc19181298"/>
      <w:r>
        <w:rPr>
          <w:noProof/>
        </w:rPr>
        <w:t>2 Bedrij</w:t>
      </w:r>
      <w:r w:rsidR="00332374">
        <w:rPr>
          <w:noProof/>
        </w:rPr>
        <w:t>f</w:t>
      </w:r>
      <w:bookmarkEnd w:id="5"/>
    </w:p>
    <w:p w14:paraId="2504E444" w14:textId="0CA27A2F" w:rsidR="00A45F10" w:rsidRDefault="00332374" w:rsidP="00332374">
      <w:pPr>
        <w:pStyle w:val="Kop2"/>
      </w:pPr>
      <w:bookmarkStart w:id="6" w:name="_Toc19181299"/>
      <w:r>
        <w:t>2.</w:t>
      </w:r>
      <w:r w:rsidR="007351C2">
        <w:t xml:space="preserve">1 </w:t>
      </w:r>
      <w:r w:rsidR="00ED12D9">
        <w:t>Bedrijf</w:t>
      </w:r>
      <w:r w:rsidR="00A45F10">
        <w:t>s</w:t>
      </w:r>
      <w:r w:rsidR="00ED12D9">
        <w:t>beschrijving</w:t>
      </w:r>
      <w:bookmarkEnd w:id="6"/>
    </w:p>
    <w:p w14:paraId="5036247B" w14:textId="3FE000E7" w:rsidR="00BC0384" w:rsidRDefault="007352F0" w:rsidP="00CA6D76">
      <w:pPr>
        <w:pStyle w:val="Content"/>
      </w:pPr>
      <w:r>
        <w:t>De opdrachtgever van dit project is een verhuurbedrijf genaamd</w:t>
      </w:r>
      <w:r w:rsidR="00A759A7">
        <w:t xml:space="preserve"> Rental Everything</w:t>
      </w:r>
      <w:r w:rsidR="00E00BF6">
        <w:t>. Zij verhuren onder ander diverse soorten vastgoed</w:t>
      </w:r>
      <w:r w:rsidR="000D1243">
        <w:t>.</w:t>
      </w:r>
      <w:r w:rsidR="00510B94">
        <w:t xml:space="preserve"> Binnen de organisatie </w:t>
      </w:r>
      <w:r w:rsidR="00CD17E2">
        <w:t>bevinden zich de volgende afdelingen:</w:t>
      </w:r>
      <w:r w:rsidR="002D1980">
        <w:t xml:space="preserve"> </w:t>
      </w:r>
      <w:r w:rsidR="00C529C0">
        <w:t>directeur (</w:t>
      </w:r>
      <w:r w:rsidR="0041283E">
        <w:t xml:space="preserve">is het </w:t>
      </w:r>
      <w:r w:rsidR="00A72BD8">
        <w:t>hoofd</w:t>
      </w:r>
      <w:r w:rsidR="002D1980">
        <w:t xml:space="preserve"> van het </w:t>
      </w:r>
      <w:r w:rsidR="00A72BD8">
        <w:t>bedrijf)</w:t>
      </w:r>
      <w:r w:rsidR="002D1980">
        <w:t>,</w:t>
      </w:r>
      <w:r w:rsidR="00C464F1">
        <w:t xml:space="preserve"> </w:t>
      </w:r>
      <w:r w:rsidR="005A154E">
        <w:t>secretariaat</w:t>
      </w:r>
      <w:r w:rsidR="00C529C0">
        <w:t xml:space="preserve"> </w:t>
      </w:r>
      <w:r w:rsidR="00555065">
        <w:t>(</w:t>
      </w:r>
      <w:r w:rsidR="003B1451">
        <w:t>zijn</w:t>
      </w:r>
      <w:r w:rsidR="00BF3DF9">
        <w:t xml:space="preserve"> </w:t>
      </w:r>
      <w:r w:rsidR="00555065">
        <w:t>verantwoordelijk voor alle communicatie binnen</w:t>
      </w:r>
      <w:r w:rsidR="00C464F1">
        <w:t xml:space="preserve"> het bedrijf</w:t>
      </w:r>
      <w:r w:rsidR="00555065">
        <w:t>)</w:t>
      </w:r>
      <w:r w:rsidR="00C464F1">
        <w:t>,</w:t>
      </w:r>
      <w:r w:rsidR="00596C8C">
        <w:t xml:space="preserve"> sales</w:t>
      </w:r>
      <w:r w:rsidR="00371E93">
        <w:t xml:space="preserve"> </w:t>
      </w:r>
      <w:r w:rsidR="00596C8C">
        <w:t>team</w:t>
      </w:r>
      <w:r w:rsidR="00C529C0">
        <w:t xml:space="preserve"> </w:t>
      </w:r>
      <w:r w:rsidR="00371E93">
        <w:t>(</w:t>
      </w:r>
      <w:r w:rsidR="003B1451">
        <w:t>zijn</w:t>
      </w:r>
      <w:r w:rsidR="008D24CF">
        <w:t xml:space="preserve"> verantwoordelijk voor alles</w:t>
      </w:r>
      <w:r w:rsidR="00AE08B3">
        <w:t xml:space="preserve"> betreft</w:t>
      </w:r>
      <w:r w:rsidR="00795035">
        <w:t xml:space="preserve"> </w:t>
      </w:r>
      <w:r w:rsidR="008D24CF">
        <w:t xml:space="preserve">de contracten </w:t>
      </w:r>
      <w:r w:rsidR="00F155AE">
        <w:t>en de prijsbepaling</w:t>
      </w:r>
      <w:r w:rsidR="00AE08B3">
        <w:t xml:space="preserve"> van de inventaris</w:t>
      </w:r>
      <w:r w:rsidR="00F155AE">
        <w:t>.</w:t>
      </w:r>
      <w:r w:rsidR="00371E93">
        <w:t>)</w:t>
      </w:r>
      <w:r w:rsidR="003C795F">
        <w:t>, jurist</w:t>
      </w:r>
      <w:r w:rsidR="005945C4">
        <w:t>en (</w:t>
      </w:r>
      <w:r w:rsidR="003B1451">
        <w:t>zijn</w:t>
      </w:r>
      <w:r w:rsidR="005945C4">
        <w:t xml:space="preserve"> verantwoordelijk voor het opstellen van de contracten in </w:t>
      </w:r>
      <w:r w:rsidR="00003070">
        <w:t>samenwerking</w:t>
      </w:r>
      <w:r w:rsidR="005945C4">
        <w:t xml:space="preserve"> met </w:t>
      </w:r>
      <w:r w:rsidR="00795035">
        <w:t>het sales team</w:t>
      </w:r>
      <w:r w:rsidR="005945C4">
        <w:t>)</w:t>
      </w:r>
      <w:r w:rsidR="00AE08B3">
        <w:t xml:space="preserve">, </w:t>
      </w:r>
      <w:r w:rsidR="003B1451">
        <w:t>objectinspectie</w:t>
      </w:r>
      <w:r w:rsidR="00FD02EC">
        <w:t xml:space="preserve"> </w:t>
      </w:r>
      <w:r w:rsidR="003B1451">
        <w:t>(</w:t>
      </w:r>
      <w:r w:rsidR="00332C58">
        <w:t xml:space="preserve">Zij worden ingehuurd door het bedrijf </w:t>
      </w:r>
      <w:r w:rsidR="00FE3A76">
        <w:t>voor de prijsbepaling van de inventaris</w:t>
      </w:r>
      <w:r w:rsidR="00003070">
        <w:t xml:space="preserve"> in samenwerking met het sales team</w:t>
      </w:r>
      <w:r w:rsidR="003B1451">
        <w:t>)</w:t>
      </w:r>
      <w:r w:rsidR="00460D99">
        <w:t>,</w:t>
      </w:r>
      <w:r w:rsidR="000F3D50">
        <w:t xml:space="preserve"> baliemedewerker</w:t>
      </w:r>
      <w:r w:rsidR="00BF0B26">
        <w:t>s</w:t>
      </w:r>
      <w:r w:rsidR="008A35E3">
        <w:t xml:space="preserve"> (</w:t>
      </w:r>
      <w:r w:rsidR="00BF0B26">
        <w:t>zijn</w:t>
      </w:r>
      <w:r w:rsidR="008A35E3">
        <w:t xml:space="preserve"> verantwoordelijk voor de communicatie tussen het bedrijf en de klanten)</w:t>
      </w:r>
      <w:r w:rsidR="00576427">
        <w:t>, Office manager</w:t>
      </w:r>
      <w:r w:rsidR="003C6738">
        <w:t>(hoofd van secretariaat)</w:t>
      </w:r>
      <w:r w:rsidR="00576427">
        <w:t xml:space="preserve"> en </w:t>
      </w:r>
      <w:r w:rsidR="00460D99">
        <w:t>de Salesmanager</w:t>
      </w:r>
      <w:r w:rsidR="003C6738">
        <w:t>(hoofd van salesteam)</w:t>
      </w:r>
      <w:r w:rsidR="008A35E3">
        <w:t>.</w:t>
      </w:r>
    </w:p>
    <w:p w14:paraId="5DF19C35" w14:textId="77777777" w:rsidR="00C7063C" w:rsidRPr="00CA6D76" w:rsidRDefault="00C7063C" w:rsidP="00CA6D76">
      <w:pPr>
        <w:pStyle w:val="Content"/>
      </w:pPr>
    </w:p>
    <w:p w14:paraId="5C5843D7" w14:textId="77777777" w:rsidR="00C7063C" w:rsidRDefault="00A45F10" w:rsidP="00C7063C">
      <w:pPr>
        <w:pStyle w:val="Kop2"/>
      </w:pPr>
      <w:bookmarkStart w:id="7" w:name="_Toc19181300"/>
      <w:r>
        <w:t>2.2 Organigram</w:t>
      </w:r>
      <w:bookmarkEnd w:id="7"/>
    </w:p>
    <w:p w14:paraId="1F4BC09D" w14:textId="77777777" w:rsidR="008235CF" w:rsidRDefault="00C7063C" w:rsidP="00FC1274">
      <w:pPr>
        <w:pStyle w:val="Content"/>
        <w:rPr>
          <w:noProof/>
        </w:rPr>
      </w:pPr>
      <w:r>
        <w:rPr>
          <w:noProof/>
        </w:rPr>
        <w:drawing>
          <wp:inline distT="0" distB="0" distL="0" distR="0" wp14:anchorId="071540C2" wp14:editId="473DA808">
            <wp:extent cx="5105400" cy="4066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95" cy="40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BF48" w14:textId="5F8F80C4" w:rsidR="00095465" w:rsidRDefault="00095465" w:rsidP="001B24CE">
      <w:pPr>
        <w:pStyle w:val="Kop1"/>
      </w:pPr>
      <w:bookmarkStart w:id="8" w:name="_Toc19181301"/>
      <w:r>
        <w:rPr>
          <w:noProof/>
        </w:rPr>
        <w:t xml:space="preserve">3 </w:t>
      </w:r>
      <w:r w:rsidRPr="001B24CE">
        <w:t>Probleemstelling</w:t>
      </w:r>
      <w:bookmarkEnd w:id="8"/>
    </w:p>
    <w:p w14:paraId="1CC076C0" w14:textId="606B0126" w:rsidR="001B24CE" w:rsidRDefault="00386152" w:rsidP="00386152">
      <w:pPr>
        <w:pStyle w:val="Kop2"/>
        <w:rPr>
          <w:noProof/>
        </w:rPr>
      </w:pPr>
      <w:bookmarkStart w:id="9" w:name="_Toc19181302"/>
      <w:r>
        <w:rPr>
          <w:noProof/>
        </w:rPr>
        <w:t>3.1 Beschrijving probleemstelling</w:t>
      </w:r>
      <w:bookmarkEnd w:id="9"/>
    </w:p>
    <w:p w14:paraId="5F02BA32" w14:textId="334AAC50" w:rsidR="00764926" w:rsidRDefault="00637BA2" w:rsidP="008823A4">
      <w:pPr>
        <w:pStyle w:val="Content"/>
      </w:pPr>
      <w:r>
        <w:t>Het bedrijf Rental Everything</w:t>
      </w:r>
      <w:r w:rsidR="00903B2F">
        <w:t xml:space="preserve"> heeft op het gegeven moment een verhuur inventaris</w:t>
      </w:r>
      <w:r w:rsidR="006B3BC5">
        <w:t xml:space="preserve"> die steeds verder </w:t>
      </w:r>
      <w:r w:rsidR="0059159D">
        <w:t>wordt</w:t>
      </w:r>
      <w:r w:rsidR="006B3BC5">
        <w:t xml:space="preserve"> uitgebreid</w:t>
      </w:r>
      <w:r w:rsidR="0065198D">
        <w:t xml:space="preserve"> en</w:t>
      </w:r>
      <w:r w:rsidR="008F0274">
        <w:t xml:space="preserve"> </w:t>
      </w:r>
      <w:r w:rsidR="00DE1AF5">
        <w:t xml:space="preserve">het proces van het opstellen en het beheren van de contracten </w:t>
      </w:r>
      <w:r w:rsidR="00AB6C01">
        <w:t>wordt</w:t>
      </w:r>
      <w:r w:rsidR="00DE1AF5">
        <w:t xml:space="preserve"> voornamelijk op papier </w:t>
      </w:r>
      <w:r w:rsidR="00AB6C01">
        <w:t>geregeld</w:t>
      </w:r>
      <w:r w:rsidR="006B3BC5">
        <w:t xml:space="preserve">. </w:t>
      </w:r>
      <w:r w:rsidR="0059159D">
        <w:t>Door de steeds groter</w:t>
      </w:r>
      <w:r w:rsidR="00096C9D">
        <w:t xml:space="preserve"> wordende inventaris is het een hele klus om alle</w:t>
      </w:r>
      <w:r w:rsidR="0033314A">
        <w:t xml:space="preserve">s omtrent de verhuurde contracten </w:t>
      </w:r>
      <w:r w:rsidR="00916050">
        <w:t>te regelen</w:t>
      </w:r>
      <w:r w:rsidR="00B0559A">
        <w:t xml:space="preserve"> bijvoorbeeld: </w:t>
      </w:r>
    </w:p>
    <w:p w14:paraId="52C15A9E" w14:textId="77777777" w:rsidR="00C36783" w:rsidRDefault="00C36783" w:rsidP="008823A4">
      <w:pPr>
        <w:pStyle w:val="Content"/>
      </w:pPr>
    </w:p>
    <w:p w14:paraId="59B6A894" w14:textId="77777777" w:rsidR="00764926" w:rsidRDefault="00764926" w:rsidP="008823A4">
      <w:pPr>
        <w:pStyle w:val="Content"/>
      </w:pPr>
      <w:r>
        <w:t xml:space="preserve">- </w:t>
      </w:r>
      <w:r w:rsidR="00B0559A">
        <w:t>het</w:t>
      </w:r>
      <w:r w:rsidR="005B662B">
        <w:t xml:space="preserve"> op</w:t>
      </w:r>
      <w:r w:rsidR="008634EA">
        <w:t>stellen van de contracten vergt veel papierwerk</w:t>
      </w:r>
      <w:r w:rsidR="002E4CF5">
        <w:t xml:space="preserve"> en tijd</w:t>
      </w:r>
      <w:r w:rsidR="001376B5">
        <w:t xml:space="preserve"> </w:t>
      </w:r>
    </w:p>
    <w:p w14:paraId="75B85EBC" w14:textId="77777777" w:rsidR="00764926" w:rsidRDefault="00764926" w:rsidP="008823A4">
      <w:pPr>
        <w:pStyle w:val="Content"/>
      </w:pPr>
      <w:r>
        <w:t>- a</w:t>
      </w:r>
      <w:r w:rsidR="00552420">
        <w:t>lles wat opgeslagen</w:t>
      </w:r>
      <w:r w:rsidR="00A005B9">
        <w:t xml:space="preserve"> moet worden</w:t>
      </w:r>
      <w:r w:rsidR="00D75DCA">
        <w:t xml:space="preserve"> neemt veel ruimte in aangezien het</w:t>
      </w:r>
      <w:r w:rsidR="00C11CDB">
        <w:t xml:space="preserve"> een fysieke opslag is</w:t>
      </w:r>
    </w:p>
    <w:p w14:paraId="5EB927D8" w14:textId="77777777" w:rsidR="00764926" w:rsidRDefault="00764926" w:rsidP="008823A4">
      <w:pPr>
        <w:pStyle w:val="Content"/>
      </w:pPr>
      <w:r>
        <w:t>-</w:t>
      </w:r>
      <w:r w:rsidR="00E0363D">
        <w:t xml:space="preserve"> het zoeken van specifieke </w:t>
      </w:r>
      <w:r w:rsidR="005C65B7">
        <w:t>gegevens</w:t>
      </w:r>
      <w:r w:rsidR="00E0363D">
        <w:t xml:space="preserve"> in deze opslag vergt veel tijd</w:t>
      </w:r>
    </w:p>
    <w:p w14:paraId="389536BC" w14:textId="77777777" w:rsidR="00764926" w:rsidRDefault="00764926" w:rsidP="008823A4">
      <w:pPr>
        <w:pStyle w:val="Content"/>
      </w:pPr>
      <w:r>
        <w:lastRenderedPageBreak/>
        <w:t>-</w:t>
      </w:r>
      <w:r w:rsidR="002449D9">
        <w:t xml:space="preserve"> het maken van een </w:t>
      </w:r>
      <w:r w:rsidR="00D3392A">
        <w:t>back-up</w:t>
      </w:r>
      <w:r w:rsidR="002449D9">
        <w:t xml:space="preserve"> van</w:t>
      </w:r>
      <w:r w:rsidR="0026540F">
        <w:t xml:space="preserve"> de </w:t>
      </w:r>
      <w:r w:rsidR="00860DFF">
        <w:t>opslag</w:t>
      </w:r>
      <w:r w:rsidR="00084FD6">
        <w:t xml:space="preserve"> vergt veel tij</w:t>
      </w:r>
      <w:r w:rsidR="007C4E4B">
        <w:t>d, papierwerk</w:t>
      </w:r>
      <w:r w:rsidR="00C11CDB">
        <w:t xml:space="preserve"> en fysieke opslag</w:t>
      </w:r>
    </w:p>
    <w:p w14:paraId="041805DF" w14:textId="5EBE4C45" w:rsidR="008823A4" w:rsidRDefault="00C36783" w:rsidP="008823A4">
      <w:pPr>
        <w:pStyle w:val="Content"/>
      </w:pPr>
      <w:r>
        <w:t>-</w:t>
      </w:r>
      <w:r w:rsidR="00106937">
        <w:t xml:space="preserve"> </w:t>
      </w:r>
      <w:r w:rsidR="009203C3">
        <w:t>het aanvragen van verhuur</w:t>
      </w:r>
      <w:r w:rsidR="00513F68">
        <w:t xml:space="preserve"> vergt </w:t>
      </w:r>
      <w:r w:rsidR="00981A21">
        <w:t xml:space="preserve">veel tijd en </w:t>
      </w:r>
      <w:r w:rsidR="00513F68">
        <w:t>communicatie tussen de klant</w:t>
      </w:r>
      <w:r w:rsidR="0029402C">
        <w:t>en</w:t>
      </w:r>
      <w:r w:rsidR="00513F68">
        <w:t xml:space="preserve"> en een baliemedewerker</w:t>
      </w:r>
      <w:r w:rsidR="0029402C">
        <w:t>s</w:t>
      </w:r>
      <w:r w:rsidR="00916050">
        <w:t>.</w:t>
      </w:r>
    </w:p>
    <w:p w14:paraId="4580C9FC" w14:textId="66BC2D64" w:rsidR="00C36783" w:rsidRDefault="00C36783" w:rsidP="008823A4">
      <w:pPr>
        <w:pStyle w:val="Content"/>
      </w:pPr>
    </w:p>
    <w:p w14:paraId="5C265095" w14:textId="133E7B2A" w:rsidR="00932BC5" w:rsidRDefault="00330AE2" w:rsidP="008823A4">
      <w:pPr>
        <w:pStyle w:val="Content"/>
      </w:pPr>
      <w:r>
        <w:t xml:space="preserve">Vanuit deze </w:t>
      </w:r>
      <w:r w:rsidR="005E4CB8">
        <w:t xml:space="preserve">hierboven opgesomde </w:t>
      </w:r>
      <w:r>
        <w:t>problemen is besloten dat de realisatie van</w:t>
      </w:r>
      <w:r w:rsidR="005E4CB8">
        <w:t xml:space="preserve"> een webapplicatie de juiste oplossing</w:t>
      </w:r>
      <w:r w:rsidR="00F911A5">
        <w:t>en</w:t>
      </w:r>
      <w:r w:rsidR="005E4CB8">
        <w:t xml:space="preserve"> </w:t>
      </w:r>
      <w:r w:rsidR="00377A00">
        <w:t>biedt</w:t>
      </w:r>
      <w:r w:rsidR="005E4CB8">
        <w:t xml:space="preserve"> om deze problemen te verhelpen.</w:t>
      </w:r>
    </w:p>
    <w:p w14:paraId="2D2AC069" w14:textId="77777777" w:rsidR="00377A00" w:rsidRPr="008823A4" w:rsidRDefault="00377A00" w:rsidP="008823A4">
      <w:pPr>
        <w:pStyle w:val="Content"/>
      </w:pPr>
    </w:p>
    <w:p w14:paraId="12A581AA" w14:textId="77777777" w:rsidR="003D0F53" w:rsidRDefault="00386152" w:rsidP="003D0F53">
      <w:pPr>
        <w:pStyle w:val="Kop2"/>
      </w:pPr>
      <w:bookmarkStart w:id="10" w:name="_Toc19181303"/>
      <w:r>
        <w:t>3.2 Beschrijving</w:t>
      </w:r>
      <w:r w:rsidR="008823A4">
        <w:t xml:space="preserve"> doelen</w:t>
      </w:r>
      <w:bookmarkEnd w:id="10"/>
    </w:p>
    <w:p w14:paraId="282426CB" w14:textId="2B7D29C9" w:rsidR="00095465" w:rsidRDefault="00A30681" w:rsidP="00833405">
      <w:pPr>
        <w:pStyle w:val="Content"/>
        <w:rPr>
          <w:noProof/>
        </w:rPr>
      </w:pPr>
      <w:r>
        <w:rPr>
          <w:noProof/>
        </w:rPr>
        <w:t xml:space="preserve">De doelen </w:t>
      </w:r>
      <w:r w:rsidR="00AC1388">
        <w:rPr>
          <w:noProof/>
        </w:rPr>
        <w:t>van dit project kunnen worden afgeleid uit de boven opgesomde problemen. De doelen zijn</w:t>
      </w:r>
      <w:r w:rsidR="00833405">
        <w:rPr>
          <w:noProof/>
        </w:rPr>
        <w:t>:</w:t>
      </w:r>
    </w:p>
    <w:p w14:paraId="7BB8D5D7" w14:textId="029ACB9D" w:rsidR="00833405" w:rsidRDefault="00833405" w:rsidP="00833405">
      <w:pPr>
        <w:pStyle w:val="Content"/>
        <w:rPr>
          <w:noProof/>
        </w:rPr>
      </w:pPr>
    </w:p>
    <w:p w14:paraId="3F7BDA3D" w14:textId="7B620067" w:rsidR="00A26F2B" w:rsidRPr="004952C4" w:rsidRDefault="00A26F2B" w:rsidP="00A26F2B">
      <w:pPr>
        <w:pStyle w:val="Content"/>
        <w:rPr>
          <w:noProof/>
          <w:szCs w:val="28"/>
        </w:rPr>
      </w:pPr>
      <w:r w:rsidRPr="004952C4">
        <w:rPr>
          <w:bCs/>
          <w:noProof/>
          <w:szCs w:val="28"/>
        </w:rPr>
        <w:t>-</w:t>
      </w:r>
      <w:r w:rsidR="00BB1619">
        <w:rPr>
          <w:noProof/>
          <w:szCs w:val="28"/>
        </w:rPr>
        <w:t xml:space="preserve"> </w:t>
      </w:r>
      <w:r w:rsidR="000A1D34" w:rsidRPr="004952C4">
        <w:rPr>
          <w:noProof/>
          <w:szCs w:val="28"/>
        </w:rPr>
        <w:t>tijdsbesparing:</w:t>
      </w:r>
      <w:r w:rsidR="00A72F18" w:rsidRPr="004952C4">
        <w:rPr>
          <w:noProof/>
          <w:szCs w:val="28"/>
        </w:rPr>
        <w:t xml:space="preserve"> </w:t>
      </w:r>
      <w:r w:rsidR="00293E79" w:rsidRPr="004952C4">
        <w:rPr>
          <w:noProof/>
          <w:szCs w:val="28"/>
        </w:rPr>
        <w:t xml:space="preserve">het implementeren van dit systeem zorgt </w:t>
      </w:r>
      <w:r w:rsidR="00785480" w:rsidRPr="004952C4">
        <w:rPr>
          <w:noProof/>
          <w:szCs w:val="28"/>
        </w:rPr>
        <w:t>dat er minder tijd</w:t>
      </w:r>
      <w:r w:rsidR="004C72BC" w:rsidRPr="004952C4">
        <w:rPr>
          <w:noProof/>
          <w:szCs w:val="28"/>
        </w:rPr>
        <w:t xml:space="preserve"> ten kosten gaat aan het opstellen van contracten</w:t>
      </w:r>
      <w:r w:rsidR="000E427F" w:rsidRPr="004952C4">
        <w:rPr>
          <w:noProof/>
          <w:szCs w:val="28"/>
        </w:rPr>
        <w:t>, het zoeken van gegevens, een backup maken van de gegevens</w:t>
      </w:r>
      <w:r w:rsidR="00036660" w:rsidRPr="004952C4">
        <w:rPr>
          <w:noProof/>
          <w:szCs w:val="28"/>
        </w:rPr>
        <w:t xml:space="preserve"> en het wachten op een aanvraag voor </w:t>
      </w:r>
      <w:r w:rsidRPr="004952C4">
        <w:rPr>
          <w:noProof/>
          <w:szCs w:val="28"/>
        </w:rPr>
        <w:t>het huren van producten.</w:t>
      </w:r>
    </w:p>
    <w:p w14:paraId="3C5E2FEF" w14:textId="79B6789C" w:rsidR="00A26F2B" w:rsidRPr="004952C4" w:rsidRDefault="00A26F2B" w:rsidP="00A26F2B">
      <w:pPr>
        <w:pStyle w:val="Content"/>
        <w:rPr>
          <w:noProof/>
          <w:szCs w:val="28"/>
        </w:rPr>
      </w:pPr>
      <w:r w:rsidRPr="004952C4">
        <w:rPr>
          <w:noProof/>
          <w:szCs w:val="28"/>
        </w:rPr>
        <w:t>-</w:t>
      </w:r>
      <w:r w:rsidR="00BB1619">
        <w:rPr>
          <w:noProof/>
          <w:szCs w:val="28"/>
        </w:rPr>
        <w:t xml:space="preserve"> </w:t>
      </w:r>
      <w:r w:rsidR="00780AA6" w:rsidRPr="004952C4">
        <w:rPr>
          <w:noProof/>
          <w:szCs w:val="28"/>
        </w:rPr>
        <w:t xml:space="preserve">ruimtebesparing: </w:t>
      </w:r>
      <w:r w:rsidR="00B145DB" w:rsidRPr="004952C4">
        <w:rPr>
          <w:noProof/>
          <w:szCs w:val="28"/>
        </w:rPr>
        <w:t>het implementeren van dit systeem zorgt dat</w:t>
      </w:r>
      <w:r w:rsidR="002B24B0" w:rsidRPr="004952C4">
        <w:rPr>
          <w:noProof/>
          <w:szCs w:val="28"/>
        </w:rPr>
        <w:t xml:space="preserve"> gegevens opslaan</w:t>
      </w:r>
      <w:r w:rsidR="00E65A53" w:rsidRPr="004952C4">
        <w:rPr>
          <w:noProof/>
          <w:szCs w:val="28"/>
        </w:rPr>
        <w:t xml:space="preserve"> op papier niet meer</w:t>
      </w:r>
      <w:r w:rsidR="00443F52" w:rsidRPr="004952C4">
        <w:rPr>
          <w:noProof/>
          <w:szCs w:val="28"/>
        </w:rPr>
        <w:t xml:space="preserve"> hoeft</w:t>
      </w:r>
      <w:r w:rsidR="00FF6E56" w:rsidRPr="004952C4">
        <w:rPr>
          <w:noProof/>
          <w:szCs w:val="28"/>
        </w:rPr>
        <w:t xml:space="preserve">. De gegevens worden opgeslagen in een database wat </w:t>
      </w:r>
      <w:r w:rsidR="00DA5D42" w:rsidRPr="004952C4">
        <w:rPr>
          <w:noProof/>
          <w:szCs w:val="28"/>
        </w:rPr>
        <w:t>minder fysieke ruimte inneemt dan het bewaren van een grote hoeveelheid papieren documenten</w:t>
      </w:r>
      <w:r w:rsidR="00147358">
        <w:rPr>
          <w:noProof/>
          <w:szCs w:val="28"/>
        </w:rPr>
        <w:t xml:space="preserve"> in kantoorkasten</w:t>
      </w:r>
      <w:r w:rsidR="00DA5D42" w:rsidRPr="004952C4">
        <w:rPr>
          <w:noProof/>
          <w:szCs w:val="28"/>
        </w:rPr>
        <w:t>.</w:t>
      </w:r>
    </w:p>
    <w:p w14:paraId="38130FF1" w14:textId="3DFB8AE6" w:rsidR="00DA2B43" w:rsidRDefault="00DA2B43" w:rsidP="00A26F2B">
      <w:pPr>
        <w:pStyle w:val="Content"/>
        <w:rPr>
          <w:noProof/>
          <w:szCs w:val="28"/>
        </w:rPr>
      </w:pPr>
      <w:r w:rsidRPr="004952C4">
        <w:rPr>
          <w:noProof/>
          <w:szCs w:val="28"/>
        </w:rPr>
        <w:t>-</w:t>
      </w:r>
      <w:r w:rsidR="00BB1619">
        <w:rPr>
          <w:noProof/>
          <w:szCs w:val="28"/>
        </w:rPr>
        <w:t xml:space="preserve"> </w:t>
      </w:r>
      <w:r w:rsidRPr="004952C4">
        <w:rPr>
          <w:noProof/>
          <w:szCs w:val="28"/>
        </w:rPr>
        <w:t>geldbesparing:</w:t>
      </w:r>
      <w:r w:rsidR="004952C4">
        <w:rPr>
          <w:noProof/>
          <w:szCs w:val="28"/>
        </w:rPr>
        <w:t xml:space="preserve"> </w:t>
      </w:r>
      <w:r w:rsidR="00495695">
        <w:rPr>
          <w:noProof/>
          <w:szCs w:val="28"/>
        </w:rPr>
        <w:t>het implementeren van dit systeem zorgt dat er meer geld word bespaard door de aankoop van papier</w:t>
      </w:r>
      <w:r w:rsidR="00BF5612">
        <w:rPr>
          <w:noProof/>
          <w:szCs w:val="28"/>
        </w:rPr>
        <w:t xml:space="preserve"> en kantoorkasten te verminderen.</w:t>
      </w:r>
    </w:p>
    <w:p w14:paraId="0781F847" w14:textId="2DED51FA" w:rsidR="00833405" w:rsidRPr="004408A6" w:rsidRDefault="00B5647C" w:rsidP="00833405">
      <w:pPr>
        <w:pStyle w:val="Content"/>
        <w:rPr>
          <w:noProof/>
          <w:szCs w:val="28"/>
        </w:rPr>
      </w:pPr>
      <w:r>
        <w:rPr>
          <w:noProof/>
          <w:szCs w:val="28"/>
        </w:rPr>
        <w:t>-</w:t>
      </w:r>
      <w:r w:rsidR="0017710E">
        <w:rPr>
          <w:noProof/>
          <w:szCs w:val="28"/>
        </w:rPr>
        <w:t xml:space="preserve"> efficientie en veiligheid: het implementeren van dit systeem zorgt dat </w:t>
      </w:r>
      <w:r w:rsidR="00011D94">
        <w:rPr>
          <w:noProof/>
          <w:szCs w:val="28"/>
        </w:rPr>
        <w:t xml:space="preserve">op een logische en snelle manier </w:t>
      </w:r>
      <w:r w:rsidR="00D56A54">
        <w:rPr>
          <w:noProof/>
          <w:szCs w:val="28"/>
        </w:rPr>
        <w:t xml:space="preserve">gegevens opgeslagen worden in databases die gemakkelijk gegevens kunnen ophalen, backups kunnen maken van deze gegevens, </w:t>
      </w:r>
      <w:r w:rsidR="00D3290F">
        <w:rPr>
          <w:noProof/>
          <w:szCs w:val="28"/>
        </w:rPr>
        <w:t>gegevens kunnen wijzigen en uiteindelijk</w:t>
      </w:r>
      <w:r w:rsidR="003067B8">
        <w:rPr>
          <w:noProof/>
          <w:szCs w:val="28"/>
        </w:rPr>
        <w:t xml:space="preserve"> z</w:t>
      </w:r>
      <w:r w:rsidR="008F5A8E">
        <w:rPr>
          <w:noProof/>
          <w:szCs w:val="28"/>
        </w:rPr>
        <w:t>e veel mogelijk voorkomen dat gegevens</w:t>
      </w:r>
      <w:r w:rsidR="00000360">
        <w:rPr>
          <w:noProof/>
          <w:szCs w:val="28"/>
        </w:rPr>
        <w:t xml:space="preserve"> kwijtraken</w:t>
      </w:r>
      <w:r w:rsidR="00D62E88">
        <w:rPr>
          <w:noProof/>
          <w:szCs w:val="28"/>
        </w:rPr>
        <w:t>.</w:t>
      </w:r>
    </w:p>
    <w:p w14:paraId="2757CF1A" w14:textId="77777777" w:rsidR="004408A6" w:rsidRDefault="004408A6">
      <w:pPr>
        <w:spacing w:after="200"/>
        <w:rPr>
          <w:noProof/>
        </w:rPr>
      </w:pPr>
      <w:r>
        <w:rPr>
          <w:noProof/>
        </w:rPr>
        <w:br w:type="page"/>
      </w:r>
    </w:p>
    <w:p w14:paraId="70564B02" w14:textId="77777777" w:rsidR="00A444C5" w:rsidRDefault="00095465" w:rsidP="004408A6">
      <w:pPr>
        <w:pStyle w:val="Kop1"/>
        <w:rPr>
          <w:noProof/>
        </w:rPr>
      </w:pPr>
      <w:bookmarkStart w:id="11" w:name="_Toc19181304"/>
      <w:r>
        <w:rPr>
          <w:noProof/>
        </w:rPr>
        <w:lastRenderedPageBreak/>
        <w:t>4 Doelgroep(en)</w:t>
      </w:r>
      <w:bookmarkEnd w:id="11"/>
    </w:p>
    <w:p w14:paraId="04E9D9E3" w14:textId="5C2FF147" w:rsidR="00780CEF" w:rsidRDefault="00367A39" w:rsidP="00367A39">
      <w:pPr>
        <w:pStyle w:val="Content"/>
        <w:rPr>
          <w:noProof/>
        </w:rPr>
      </w:pPr>
      <w:r>
        <w:rPr>
          <w:noProof/>
        </w:rPr>
        <w:t>De applicatie zal</w:t>
      </w:r>
      <w:r w:rsidR="00C1657A">
        <w:rPr>
          <w:noProof/>
        </w:rPr>
        <w:t xml:space="preserve"> </w:t>
      </w:r>
      <w:r w:rsidR="00780CEF">
        <w:rPr>
          <w:noProof/>
        </w:rPr>
        <w:t xml:space="preserve">voornamelijk </w:t>
      </w:r>
      <w:r w:rsidR="00F015B9">
        <w:rPr>
          <w:noProof/>
        </w:rPr>
        <w:t>worden gebruikt</w:t>
      </w:r>
      <w:r w:rsidR="00C1657A">
        <w:rPr>
          <w:noProof/>
        </w:rPr>
        <w:t xml:space="preserve"> door de volgende doelgroepen:</w:t>
      </w:r>
      <w:r w:rsidR="00CE6EAD">
        <w:rPr>
          <w:noProof/>
        </w:rPr>
        <w:t xml:space="preserve"> </w:t>
      </w:r>
    </w:p>
    <w:p w14:paraId="3D07CA98" w14:textId="06F4A1B2" w:rsidR="00A75E3E" w:rsidRDefault="00A75E3E" w:rsidP="00780CEF">
      <w:pPr>
        <w:pStyle w:val="Content"/>
        <w:numPr>
          <w:ilvl w:val="0"/>
          <w:numId w:val="12"/>
        </w:numPr>
        <w:rPr>
          <w:noProof/>
        </w:rPr>
      </w:pPr>
      <w:r>
        <w:rPr>
          <w:noProof/>
        </w:rPr>
        <w:t>k</w:t>
      </w:r>
      <w:r w:rsidR="00A93C67">
        <w:rPr>
          <w:noProof/>
        </w:rPr>
        <w:t>lanten die producten willen huren</w:t>
      </w:r>
    </w:p>
    <w:p w14:paraId="71EBEB13" w14:textId="1397E1A4" w:rsidR="00F015B9" w:rsidRDefault="00843588" w:rsidP="00780CEF">
      <w:pPr>
        <w:pStyle w:val="Content"/>
        <w:numPr>
          <w:ilvl w:val="0"/>
          <w:numId w:val="12"/>
        </w:numPr>
        <w:rPr>
          <w:noProof/>
        </w:rPr>
      </w:pPr>
      <w:r>
        <w:rPr>
          <w:noProof/>
        </w:rPr>
        <w:t>het salesteam</w:t>
      </w:r>
      <w:r w:rsidR="00A72E40">
        <w:rPr>
          <w:noProof/>
        </w:rPr>
        <w:t xml:space="preserve"> die contracten moeten opstellen</w:t>
      </w:r>
      <w:r w:rsidR="00CA432B">
        <w:rPr>
          <w:noProof/>
        </w:rPr>
        <w:t>, wijzigen, stopzetten en moeten bewaren/beheren.</w:t>
      </w:r>
      <w:r w:rsidR="000A775B">
        <w:rPr>
          <w:noProof/>
        </w:rPr>
        <w:t xml:space="preserve"> Ook</w:t>
      </w:r>
      <w:r w:rsidR="00AF6A53">
        <w:rPr>
          <w:noProof/>
        </w:rPr>
        <w:t xml:space="preserve"> bepalen en bewaren ze de verschillende prijzen van de producten.</w:t>
      </w:r>
    </w:p>
    <w:p w14:paraId="1214968D" w14:textId="6FF98E67" w:rsidR="00D42FC2" w:rsidRDefault="009F1EDF" w:rsidP="00D42FC2">
      <w:pPr>
        <w:pStyle w:val="Content"/>
        <w:numPr>
          <w:ilvl w:val="0"/>
          <w:numId w:val="12"/>
        </w:numPr>
        <w:rPr>
          <w:noProof/>
        </w:rPr>
      </w:pPr>
      <w:r>
        <w:rPr>
          <w:noProof/>
        </w:rPr>
        <w:t>D</w:t>
      </w:r>
      <w:r w:rsidR="00B71742">
        <w:rPr>
          <w:noProof/>
        </w:rPr>
        <w:t>e</w:t>
      </w:r>
      <w:r>
        <w:rPr>
          <w:noProof/>
        </w:rPr>
        <w:t xml:space="preserve"> Directeur</w:t>
      </w:r>
      <w:r w:rsidR="00656151">
        <w:rPr>
          <w:noProof/>
        </w:rPr>
        <w:t xml:space="preserve"> die op de backend </w:t>
      </w:r>
      <w:r w:rsidR="00725D4C">
        <w:rPr>
          <w:noProof/>
        </w:rPr>
        <w:t>overzicht over alles wil hebben</w:t>
      </w:r>
      <w:r>
        <w:rPr>
          <w:noProof/>
        </w:rPr>
        <w:t>.</w:t>
      </w:r>
    </w:p>
    <w:tbl>
      <w:tblPr>
        <w:tblStyle w:val="Rastertabel2-Accent6"/>
        <w:tblW w:w="0" w:type="auto"/>
        <w:tblLook w:val="04A0" w:firstRow="1" w:lastRow="0" w:firstColumn="1" w:lastColumn="0" w:noHBand="0" w:noVBand="1"/>
      </w:tblPr>
      <w:tblGrid>
        <w:gridCol w:w="1669"/>
        <w:gridCol w:w="1525"/>
        <w:gridCol w:w="3258"/>
        <w:gridCol w:w="1823"/>
        <w:gridCol w:w="1661"/>
      </w:tblGrid>
      <w:tr w:rsidR="00D956D8" w14:paraId="5C028392" w14:textId="77777777" w:rsidTr="00BD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63435647" w14:textId="6E513028" w:rsidR="006F74B7" w:rsidRDefault="00BE0B01" w:rsidP="00D42FC2">
            <w:pPr>
              <w:pStyle w:val="Content"/>
              <w:rPr>
                <w:noProof/>
              </w:rPr>
            </w:pPr>
            <w:r>
              <w:rPr>
                <w:noProof/>
              </w:rPr>
              <w:t>n</w:t>
            </w:r>
            <w:r w:rsidR="00377189">
              <w:rPr>
                <w:noProof/>
              </w:rPr>
              <w:t>aam</w:t>
            </w:r>
          </w:p>
        </w:tc>
        <w:tc>
          <w:tcPr>
            <w:tcW w:w="1859" w:type="dxa"/>
          </w:tcPr>
          <w:p w14:paraId="2951C06E" w14:textId="3DD880BB" w:rsidR="006F74B7" w:rsidRDefault="008B0582" w:rsidP="00D42FC2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aantal</w:t>
            </w:r>
          </w:p>
        </w:tc>
        <w:tc>
          <w:tcPr>
            <w:tcW w:w="2330" w:type="dxa"/>
          </w:tcPr>
          <w:p w14:paraId="404FFF3F" w14:textId="5489011B" w:rsidR="006F74B7" w:rsidRDefault="008B0582" w:rsidP="00D42FC2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1943" w:type="dxa"/>
          </w:tcPr>
          <w:p w14:paraId="57FFF212" w14:textId="67FB4ED1" w:rsidR="006F74B7" w:rsidRDefault="008B0582" w:rsidP="00D42FC2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telefoonnr</w:t>
            </w:r>
          </w:p>
        </w:tc>
        <w:tc>
          <w:tcPr>
            <w:tcW w:w="1901" w:type="dxa"/>
          </w:tcPr>
          <w:p w14:paraId="10F682BF" w14:textId="046358AE" w:rsidR="006F74B7" w:rsidRDefault="008B0582" w:rsidP="00D42FC2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functie</w:t>
            </w:r>
          </w:p>
        </w:tc>
      </w:tr>
      <w:tr w:rsidR="00D956D8" w14:paraId="674D268B" w14:textId="77777777" w:rsidTr="00BD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677E5BFE" w14:textId="73B38F01" w:rsidR="006F74B7" w:rsidRDefault="00AB2D64" w:rsidP="00D42FC2">
            <w:pPr>
              <w:pStyle w:val="Content"/>
              <w:rPr>
                <w:noProof/>
              </w:rPr>
            </w:pPr>
            <w:r>
              <w:rPr>
                <w:noProof/>
              </w:rPr>
              <w:t>n.v.t</w:t>
            </w:r>
          </w:p>
        </w:tc>
        <w:tc>
          <w:tcPr>
            <w:tcW w:w="1859" w:type="dxa"/>
          </w:tcPr>
          <w:p w14:paraId="759C04F3" w14:textId="56104A16" w:rsidR="006F74B7" w:rsidRDefault="00711D89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50000</w:t>
            </w:r>
            <w:r w:rsidR="00962722">
              <w:rPr>
                <w:noProof/>
              </w:rPr>
              <w:t xml:space="preserve"> per maand</w:t>
            </w:r>
          </w:p>
        </w:tc>
        <w:tc>
          <w:tcPr>
            <w:tcW w:w="2330" w:type="dxa"/>
          </w:tcPr>
          <w:p w14:paraId="7D76CAC5" w14:textId="430D061E" w:rsidR="006F74B7" w:rsidRDefault="003B1EFF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n.v.t</w:t>
            </w:r>
          </w:p>
        </w:tc>
        <w:tc>
          <w:tcPr>
            <w:tcW w:w="1943" w:type="dxa"/>
          </w:tcPr>
          <w:p w14:paraId="514DE85E" w14:textId="7010F731" w:rsidR="006F74B7" w:rsidRDefault="003B1EFF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n.v.t</w:t>
            </w:r>
          </w:p>
        </w:tc>
        <w:tc>
          <w:tcPr>
            <w:tcW w:w="1901" w:type="dxa"/>
          </w:tcPr>
          <w:p w14:paraId="34D84148" w14:textId="6F91F1F7" w:rsidR="006F74B7" w:rsidRDefault="003B1EFF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Klant</w:t>
            </w:r>
          </w:p>
        </w:tc>
      </w:tr>
      <w:tr w:rsidR="005632C0" w14:paraId="480B9AB3" w14:textId="77777777" w:rsidTr="00BD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15CC95F7" w14:textId="1D8CC441" w:rsidR="006F74B7" w:rsidRDefault="00CD3A25" w:rsidP="00D42FC2">
            <w:pPr>
              <w:pStyle w:val="Content"/>
              <w:rPr>
                <w:noProof/>
              </w:rPr>
            </w:pPr>
            <w:r>
              <w:rPr>
                <w:noProof/>
              </w:rPr>
              <w:t>Tarik Khadfy</w:t>
            </w:r>
          </w:p>
        </w:tc>
        <w:tc>
          <w:tcPr>
            <w:tcW w:w="1859" w:type="dxa"/>
          </w:tcPr>
          <w:p w14:paraId="64A1D4AF" w14:textId="77777777" w:rsidR="006F74B7" w:rsidRDefault="006F74B7" w:rsidP="00D42FC2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30" w:type="dxa"/>
          </w:tcPr>
          <w:p w14:paraId="2F692101" w14:textId="18249893" w:rsidR="006F74B7" w:rsidRDefault="000D0B84" w:rsidP="00D42FC2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t.khadfy</w:t>
            </w:r>
            <w:r w:rsidR="003A6C5D">
              <w:rPr>
                <w:noProof/>
              </w:rPr>
              <w:t>@</w:t>
            </w:r>
            <w:r w:rsidR="00DA71C1">
              <w:rPr>
                <w:noProof/>
              </w:rPr>
              <w:t>reverything</w:t>
            </w:r>
            <w:r w:rsidR="003A6C5D">
              <w:rPr>
                <w:noProof/>
              </w:rPr>
              <w:t>.nl</w:t>
            </w:r>
          </w:p>
        </w:tc>
        <w:tc>
          <w:tcPr>
            <w:tcW w:w="1943" w:type="dxa"/>
          </w:tcPr>
          <w:p w14:paraId="6F23FEA0" w14:textId="0E976AED" w:rsidR="006F74B7" w:rsidRDefault="00A62045" w:rsidP="00D42FC2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0622419043</w:t>
            </w:r>
          </w:p>
        </w:tc>
        <w:tc>
          <w:tcPr>
            <w:tcW w:w="1901" w:type="dxa"/>
          </w:tcPr>
          <w:p w14:paraId="52EC231B" w14:textId="512FDA0F" w:rsidR="006F74B7" w:rsidRDefault="00D956D8" w:rsidP="00D42FC2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Directeur</w:t>
            </w:r>
          </w:p>
        </w:tc>
      </w:tr>
      <w:tr w:rsidR="00D956D8" w14:paraId="032E1B74" w14:textId="77777777" w:rsidTr="00BD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003AA158" w14:textId="689C4FDA" w:rsidR="006F74B7" w:rsidRDefault="003A6C5D" w:rsidP="00D42FC2">
            <w:pPr>
              <w:pStyle w:val="Content"/>
              <w:rPr>
                <w:noProof/>
              </w:rPr>
            </w:pPr>
            <w:r>
              <w:rPr>
                <w:noProof/>
              </w:rPr>
              <w:t>Simon Veenvink</w:t>
            </w:r>
          </w:p>
        </w:tc>
        <w:tc>
          <w:tcPr>
            <w:tcW w:w="1859" w:type="dxa"/>
          </w:tcPr>
          <w:p w14:paraId="644C580D" w14:textId="2BB4A57E" w:rsidR="006F74B7" w:rsidRDefault="009020F3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330" w:type="dxa"/>
          </w:tcPr>
          <w:p w14:paraId="5FDAD592" w14:textId="1AE2DA62" w:rsidR="006F74B7" w:rsidRDefault="003A6C5D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</w:t>
            </w:r>
            <w:r w:rsidR="005632C0">
              <w:rPr>
                <w:noProof/>
              </w:rPr>
              <w:t>.veenvink</w:t>
            </w:r>
            <w:r w:rsidR="009020F3">
              <w:rPr>
                <w:noProof/>
              </w:rPr>
              <w:t>@</w:t>
            </w:r>
            <w:r w:rsidR="00DA71C1">
              <w:rPr>
                <w:noProof/>
              </w:rPr>
              <w:t>reverything</w:t>
            </w:r>
            <w:r w:rsidR="009020F3">
              <w:rPr>
                <w:noProof/>
              </w:rPr>
              <w:t>.nl</w:t>
            </w:r>
          </w:p>
        </w:tc>
        <w:tc>
          <w:tcPr>
            <w:tcW w:w="1943" w:type="dxa"/>
          </w:tcPr>
          <w:p w14:paraId="69402B03" w14:textId="60F6C42E" w:rsidR="006F74B7" w:rsidRDefault="002C3DD8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06</w:t>
            </w:r>
            <w:r w:rsidR="006E51CC">
              <w:rPr>
                <w:noProof/>
              </w:rPr>
              <w:t>63967454</w:t>
            </w:r>
          </w:p>
        </w:tc>
        <w:tc>
          <w:tcPr>
            <w:tcW w:w="1901" w:type="dxa"/>
          </w:tcPr>
          <w:p w14:paraId="5DBEFE49" w14:textId="16ECFA77" w:rsidR="006F74B7" w:rsidRDefault="00BD584B" w:rsidP="00D42FC2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Sales Manager</w:t>
            </w:r>
          </w:p>
        </w:tc>
      </w:tr>
    </w:tbl>
    <w:p w14:paraId="4D9D2E7F" w14:textId="307F4F27" w:rsidR="00D42FC2" w:rsidRDefault="00D42FC2" w:rsidP="00D42FC2">
      <w:pPr>
        <w:pStyle w:val="Content"/>
        <w:rPr>
          <w:noProof/>
        </w:rPr>
      </w:pPr>
    </w:p>
    <w:p w14:paraId="6677D769" w14:textId="4E2E6314" w:rsidR="0038168B" w:rsidRDefault="004703F3" w:rsidP="00932487">
      <w:pPr>
        <w:pStyle w:val="Kop1"/>
        <w:rPr>
          <w:noProof/>
        </w:rPr>
      </w:pPr>
      <w:bookmarkStart w:id="12" w:name="_Toc19181305"/>
      <w:r>
        <w:rPr>
          <w:noProof/>
        </w:rPr>
        <w:t>5 Vormgeving</w:t>
      </w:r>
      <w:bookmarkEnd w:id="12"/>
    </w:p>
    <w:p w14:paraId="626125A0" w14:textId="73AD40DD" w:rsidR="00A82D65" w:rsidRDefault="00F515F3" w:rsidP="00133234">
      <w:pPr>
        <w:pStyle w:val="Conten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641100" wp14:editId="4C83A633">
            <wp:simplePos x="0" y="0"/>
            <wp:positionH relativeFrom="column">
              <wp:posOffset>-188595</wp:posOffset>
            </wp:positionH>
            <wp:positionV relativeFrom="paragraph">
              <wp:posOffset>3410585</wp:posOffset>
            </wp:positionV>
            <wp:extent cx="4197350" cy="523875"/>
            <wp:effectExtent l="0" t="0" r="0" b="9525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234">
        <w:rPr>
          <w:noProof/>
        </w:rPr>
        <w:drawing>
          <wp:anchor distT="0" distB="0" distL="114300" distR="114300" simplePos="0" relativeHeight="251662336" behindDoc="0" locked="0" layoutInCell="1" allowOverlap="1" wp14:anchorId="5C4D8430" wp14:editId="2717FB49">
            <wp:simplePos x="0" y="0"/>
            <wp:positionH relativeFrom="margin">
              <wp:posOffset>4011930</wp:posOffset>
            </wp:positionH>
            <wp:positionV relativeFrom="paragraph">
              <wp:posOffset>5715</wp:posOffset>
            </wp:positionV>
            <wp:extent cx="2562225" cy="3938270"/>
            <wp:effectExtent l="0" t="0" r="9525" b="508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1A">
        <w:rPr>
          <w:noProof/>
        </w:rPr>
        <w:t>Voor de vormgeving van de webapplicatie zal gebruik gemaakt worden van</w:t>
      </w:r>
      <w:r w:rsidR="00133234">
        <w:rPr>
          <w:noProof/>
        </w:rPr>
        <w:t xml:space="preserve"> voornamelijk de 4</w:t>
      </w:r>
      <w:r w:rsidR="00094E1A">
        <w:rPr>
          <w:noProof/>
        </w:rPr>
        <w:t xml:space="preserve"> kleuren</w:t>
      </w:r>
      <w:r w:rsidR="00133234">
        <w:rPr>
          <w:noProof/>
        </w:rPr>
        <w:t xml:space="preserve"> die hier recht weergegeven staan</w:t>
      </w:r>
      <w:r w:rsidR="00DD09D8">
        <w:rPr>
          <w:noProof/>
        </w:rPr>
        <w:t xml:space="preserve"> in combinatie met wit</w:t>
      </w:r>
      <w:r w:rsidR="00EA072D">
        <w:rPr>
          <w:noProof/>
        </w:rPr>
        <w:t>.</w:t>
      </w:r>
      <w:r w:rsidR="006D123F">
        <w:rPr>
          <w:noProof/>
        </w:rPr>
        <w:t xml:space="preserve"> De 4 kleuren zijn vooral op blauw gebaseerd want blauw straalt een professionele</w:t>
      </w:r>
      <w:r w:rsidR="00676B48">
        <w:rPr>
          <w:noProof/>
        </w:rPr>
        <w:t xml:space="preserve"> houding </w:t>
      </w:r>
      <w:r w:rsidR="00AF4859">
        <w:rPr>
          <w:noProof/>
        </w:rPr>
        <w:t xml:space="preserve">en betrouwbaarheid </w:t>
      </w:r>
      <w:r w:rsidR="00676B48">
        <w:rPr>
          <w:noProof/>
        </w:rPr>
        <w:t>uit</w:t>
      </w:r>
      <w:r w:rsidR="00AF4859">
        <w:rPr>
          <w:noProof/>
        </w:rPr>
        <w:t>. Het font</w:t>
      </w:r>
      <w:r>
        <w:rPr>
          <w:noProof/>
        </w:rPr>
        <w:t xml:space="preserve"> waarvan gebruik gemaakt zal worden is het</w:t>
      </w:r>
      <w:r w:rsidR="00347371">
        <w:rPr>
          <w:noProof/>
        </w:rPr>
        <w:t xml:space="preserve"> font Comfortaa. Dit font i</w:t>
      </w:r>
      <w:r w:rsidR="00B93A5F">
        <w:rPr>
          <w:noProof/>
        </w:rPr>
        <w:t xml:space="preserve">s zonder betaling </w:t>
      </w:r>
      <w:r w:rsidR="00DA33E2">
        <w:rPr>
          <w:noProof/>
        </w:rPr>
        <w:t>beschikbaar</w:t>
      </w:r>
      <w:r w:rsidR="00B93A5F">
        <w:rPr>
          <w:noProof/>
        </w:rPr>
        <w:t xml:space="preserve"> voor persoonlijk/</w:t>
      </w:r>
      <w:r w:rsidR="008274AD">
        <w:rPr>
          <w:noProof/>
        </w:rPr>
        <w:t>non-com</w:t>
      </w:r>
      <w:r w:rsidR="00DA33E2">
        <w:rPr>
          <w:noProof/>
        </w:rPr>
        <w:t>m</w:t>
      </w:r>
      <w:r w:rsidR="008274AD">
        <w:rPr>
          <w:noProof/>
        </w:rPr>
        <w:t>ercieel</w:t>
      </w:r>
      <w:r w:rsidR="00232DE5">
        <w:rPr>
          <w:noProof/>
        </w:rPr>
        <w:t xml:space="preserve"> en ook voor commercieel gebruik</w:t>
      </w:r>
    </w:p>
    <w:p w14:paraId="56FABF0E" w14:textId="589E6528" w:rsidR="00133234" w:rsidRDefault="00A82D65" w:rsidP="00F15034">
      <w:pPr>
        <w:pStyle w:val="Content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022D2A" wp14:editId="4F9B8792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3763645" cy="675005"/>
            <wp:effectExtent l="0" t="0" r="8255" b="0"/>
            <wp:wrapTight wrapText="bothSides">
              <wp:wrapPolygon edited="0">
                <wp:start x="0" y="0"/>
                <wp:lineTo x="0" y="20726"/>
                <wp:lineTo x="21538" y="20726"/>
                <wp:lineTo x="21538" y="0"/>
                <wp:lineTo x="0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DE5">
        <w:rPr>
          <w:noProof/>
        </w:rPr>
        <w:t>zonder verdere kosten.</w:t>
      </w:r>
      <w:r w:rsidR="008407C5">
        <w:rPr>
          <w:noProof/>
        </w:rPr>
        <w:t xml:space="preserve"> Het font is hieronder </w:t>
      </w:r>
      <w:r w:rsidR="00C078ED">
        <w:rPr>
          <w:noProof/>
        </w:rPr>
        <w:t>weergegeven.</w:t>
      </w:r>
    </w:p>
    <w:p w14:paraId="3117F619" w14:textId="28A23381" w:rsidR="0082730A" w:rsidRDefault="004703F3" w:rsidP="004703F3">
      <w:pPr>
        <w:pStyle w:val="Kop1"/>
        <w:rPr>
          <w:noProof/>
        </w:rPr>
      </w:pPr>
      <w:bookmarkStart w:id="13" w:name="_Toc19181306"/>
      <w:r>
        <w:rPr>
          <w:noProof/>
        </w:rPr>
        <w:lastRenderedPageBreak/>
        <w:t>6 Informatie</w:t>
      </w:r>
      <w:bookmarkEnd w:id="13"/>
    </w:p>
    <w:p w14:paraId="2A88173B" w14:textId="77777777" w:rsidR="001D4787" w:rsidRDefault="0070539B" w:rsidP="0070539B">
      <w:pPr>
        <w:pStyle w:val="Content"/>
        <w:rPr>
          <w:noProof/>
        </w:rPr>
      </w:pPr>
      <w:r>
        <w:rPr>
          <w:noProof/>
        </w:rPr>
        <w:t xml:space="preserve">Het </w:t>
      </w:r>
      <w:r w:rsidR="00893323">
        <w:rPr>
          <w:noProof/>
        </w:rPr>
        <w:t>systeem geeft</w:t>
      </w:r>
      <w:r w:rsidR="00546E69">
        <w:rPr>
          <w:noProof/>
        </w:rPr>
        <w:t xml:space="preserve"> </w:t>
      </w:r>
      <w:r w:rsidR="00CB66B4">
        <w:rPr>
          <w:noProof/>
        </w:rPr>
        <w:t>verschillende overzichten/rapportage</w:t>
      </w:r>
      <w:r w:rsidR="00B83F87">
        <w:rPr>
          <w:noProof/>
        </w:rPr>
        <w:t>s met informatie zoals:</w:t>
      </w:r>
      <w:r w:rsidR="00741768">
        <w:rPr>
          <w:noProof/>
        </w:rPr>
        <w:t xml:space="preserve"> een</w:t>
      </w:r>
      <w:r w:rsidR="006F1363">
        <w:rPr>
          <w:noProof/>
        </w:rPr>
        <w:t xml:space="preserve"> </w:t>
      </w:r>
      <w:r w:rsidR="0002523D">
        <w:rPr>
          <w:noProof/>
        </w:rPr>
        <w:t>overzicht</w:t>
      </w:r>
      <w:r w:rsidR="006F1363">
        <w:rPr>
          <w:noProof/>
        </w:rPr>
        <w:t xml:space="preserve"> van alle contracten</w:t>
      </w:r>
      <w:r w:rsidR="00F3001B">
        <w:rPr>
          <w:noProof/>
        </w:rPr>
        <w:t>,</w:t>
      </w:r>
      <w:r w:rsidR="000962D9">
        <w:rPr>
          <w:noProof/>
        </w:rPr>
        <w:t xml:space="preserve"> </w:t>
      </w:r>
      <w:r w:rsidR="002755E4">
        <w:rPr>
          <w:noProof/>
        </w:rPr>
        <w:t>zowel als de klanten</w:t>
      </w:r>
      <w:r w:rsidR="000962D9">
        <w:rPr>
          <w:noProof/>
        </w:rPr>
        <w:t>,</w:t>
      </w:r>
      <w:r w:rsidR="00A20FB7">
        <w:rPr>
          <w:noProof/>
        </w:rPr>
        <w:t xml:space="preserve"> </w:t>
      </w:r>
      <w:r w:rsidR="00EA3DDF">
        <w:rPr>
          <w:noProof/>
        </w:rPr>
        <w:t>gebruikers/personeel, producten.</w:t>
      </w:r>
    </w:p>
    <w:p w14:paraId="58401F2B" w14:textId="66338910" w:rsidR="0057581C" w:rsidRDefault="00AF1F8C" w:rsidP="0070539B">
      <w:pPr>
        <w:pStyle w:val="Content"/>
        <w:rPr>
          <w:noProof/>
        </w:rPr>
      </w:pPr>
      <w:r>
        <w:rPr>
          <w:noProof/>
        </w:rPr>
        <w:t xml:space="preserve">Hieronder een voorbeeld van </w:t>
      </w:r>
      <w:r w:rsidR="000B5D99">
        <w:rPr>
          <w:noProof/>
        </w:rPr>
        <w:t>het verhuur proces</w:t>
      </w:r>
      <w:r>
        <w:rPr>
          <w:noProof/>
        </w:rPr>
        <w:t xml:space="preserve"> visueel weergegeven:</w:t>
      </w:r>
    </w:p>
    <w:p w14:paraId="309911F4" w14:textId="6EF84A7C" w:rsidR="001D4787" w:rsidRDefault="001D4787" w:rsidP="0070539B">
      <w:pPr>
        <w:pStyle w:val="Content"/>
        <w:rPr>
          <w:noProof/>
        </w:rPr>
      </w:pPr>
    </w:p>
    <w:p w14:paraId="28A18858" w14:textId="464E6BC9" w:rsidR="001D4787" w:rsidRDefault="00BE2C69" w:rsidP="0070539B">
      <w:pPr>
        <w:pStyle w:val="Content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29FA18" wp14:editId="4989D7DC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45005" cy="990600"/>
            <wp:effectExtent l="0" t="0" r="0" b="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B6FC2" w14:textId="6EFF95D4" w:rsidR="00D00C1B" w:rsidRPr="00CF76D1" w:rsidRDefault="00CF76D1">
      <w:pPr>
        <w:spacing w:after="200"/>
        <w:rPr>
          <w:b w:val="0"/>
          <w:bCs/>
          <w:noProof/>
        </w:rPr>
      </w:pPr>
      <w:r>
        <w:rPr>
          <w:b w:val="0"/>
          <w:bCs/>
          <w:noProof/>
        </w:rPr>
        <w:t>Er word</w:t>
      </w:r>
      <w:r w:rsidR="00952646">
        <w:rPr>
          <w:b w:val="0"/>
          <w:bCs/>
          <w:noProof/>
        </w:rPr>
        <w:t xml:space="preserve">en producten geselecteerd </w:t>
      </w:r>
      <w:r w:rsidR="006B10DD">
        <w:rPr>
          <w:b w:val="0"/>
          <w:bCs/>
          <w:noProof/>
        </w:rPr>
        <w:t xml:space="preserve">door de klant </w:t>
      </w:r>
      <w:r w:rsidR="00952646">
        <w:rPr>
          <w:b w:val="0"/>
          <w:bCs/>
          <w:noProof/>
        </w:rPr>
        <w:t>uit de inventaris om</w:t>
      </w:r>
      <w:r w:rsidR="006B10DD">
        <w:rPr>
          <w:b w:val="0"/>
          <w:bCs/>
          <w:noProof/>
        </w:rPr>
        <w:t xml:space="preserve"> te huren</w:t>
      </w:r>
      <w:r w:rsidR="002463BC">
        <w:rPr>
          <w:b w:val="0"/>
          <w:bCs/>
          <w:noProof/>
        </w:rPr>
        <w:t xml:space="preserve"> en de prijs die vooraf bepaald is word verwerkt</w:t>
      </w:r>
      <w:r w:rsidR="00B2340A">
        <w:rPr>
          <w:b w:val="0"/>
          <w:bCs/>
          <w:noProof/>
        </w:rPr>
        <w:t xml:space="preserve"> in het winkelmandje van de klant.</w:t>
      </w:r>
    </w:p>
    <w:p w14:paraId="7A5C4C26" w14:textId="7180FC5C" w:rsidR="00D00C1B" w:rsidRDefault="00D00C1B">
      <w:pPr>
        <w:spacing w:after="200"/>
        <w:rPr>
          <w:noProof/>
        </w:rPr>
      </w:pPr>
    </w:p>
    <w:p w14:paraId="1FC0CC88" w14:textId="78B796D7" w:rsidR="00D00C1B" w:rsidRDefault="00BE2C69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2876DD" wp14:editId="78CC3A26">
            <wp:simplePos x="0" y="0"/>
            <wp:positionH relativeFrom="column">
              <wp:posOffset>591185</wp:posOffset>
            </wp:positionH>
            <wp:positionV relativeFrom="paragraph">
              <wp:posOffset>233045</wp:posOffset>
            </wp:positionV>
            <wp:extent cx="695325" cy="313055"/>
            <wp:effectExtent l="0" t="0" r="0" b="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53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475D0" w14:textId="364E02CF" w:rsidR="00D00C1B" w:rsidRDefault="00D00C1B">
      <w:pPr>
        <w:spacing w:after="200"/>
        <w:rPr>
          <w:noProof/>
        </w:rPr>
      </w:pPr>
    </w:p>
    <w:p w14:paraId="362AB714" w14:textId="66D5498C" w:rsidR="00416CC7" w:rsidRDefault="00BE2C69" w:rsidP="004F2224">
      <w:pPr>
        <w:pStyle w:val="Content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5BADBE" wp14:editId="28504DAC">
            <wp:simplePos x="0" y="0"/>
            <wp:positionH relativeFrom="margin">
              <wp:posOffset>239395</wp:posOffset>
            </wp:positionH>
            <wp:positionV relativeFrom="paragraph">
              <wp:posOffset>78740</wp:posOffset>
            </wp:positionV>
            <wp:extent cx="1419225" cy="1743710"/>
            <wp:effectExtent l="0" t="0" r="9525" b="889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C1B">
        <w:rPr>
          <w:noProof/>
        </w:rPr>
        <w:br/>
      </w:r>
      <w:r>
        <w:rPr>
          <w:noProof/>
        </w:rPr>
        <w:tab/>
        <w:t xml:space="preserve">     </w:t>
      </w:r>
      <w:r w:rsidR="00416CC7">
        <w:rPr>
          <w:noProof/>
        </w:rPr>
        <w:t xml:space="preserve"> </w:t>
      </w:r>
      <w:r>
        <w:rPr>
          <w:noProof/>
        </w:rPr>
        <w:t>Er word</w:t>
      </w:r>
      <w:r w:rsidR="004F2224">
        <w:rPr>
          <w:noProof/>
        </w:rPr>
        <w:t xml:space="preserve"> een formulier ingevuld met de gegevens van de   </w:t>
      </w:r>
      <w:r w:rsidR="00416CC7">
        <w:rPr>
          <w:noProof/>
        </w:rPr>
        <w:t xml:space="preserve">         </w:t>
      </w:r>
    </w:p>
    <w:p w14:paraId="4695A3EA" w14:textId="6B81092A" w:rsidR="00C31A50" w:rsidRDefault="00416CC7" w:rsidP="004F2224">
      <w:pPr>
        <w:pStyle w:val="Content"/>
        <w:ind w:left="720"/>
        <w:rPr>
          <w:noProof/>
        </w:rPr>
      </w:pPr>
      <w:r>
        <w:rPr>
          <w:noProof/>
        </w:rPr>
        <w:t xml:space="preserve">        </w:t>
      </w:r>
      <w:r w:rsidR="004F2224">
        <w:rPr>
          <w:noProof/>
        </w:rPr>
        <w:t xml:space="preserve">klant </w:t>
      </w:r>
      <w:r>
        <w:rPr>
          <w:noProof/>
        </w:rPr>
        <w:t>en</w:t>
      </w:r>
      <w:r w:rsidR="00C31A50">
        <w:rPr>
          <w:noProof/>
        </w:rPr>
        <w:t xml:space="preserve"> eventueel gegevens van het bedrijf in het geval </w:t>
      </w:r>
    </w:p>
    <w:p w14:paraId="5C4325A0" w14:textId="5F970CC4" w:rsidR="00AF35A5" w:rsidRDefault="00C31A50" w:rsidP="004F2224">
      <w:pPr>
        <w:pStyle w:val="Content"/>
        <w:ind w:left="720"/>
        <w:rPr>
          <w:noProof/>
        </w:rPr>
      </w:pPr>
      <w:r>
        <w:rPr>
          <w:noProof/>
        </w:rPr>
        <w:t xml:space="preserve">        van een bedrijf</w:t>
      </w:r>
      <w:r w:rsidR="00B81A87">
        <w:rPr>
          <w:noProof/>
        </w:rPr>
        <w:t>. Ook gegevens betreft de</w:t>
      </w:r>
      <w:r w:rsidR="00AF35A5">
        <w:rPr>
          <w:noProof/>
        </w:rPr>
        <w:t xml:space="preserve"> financiele  </w:t>
      </w:r>
    </w:p>
    <w:p w14:paraId="2BFCAE98" w14:textId="7F08D917" w:rsidR="0096002D" w:rsidRDefault="000B5D99" w:rsidP="004F2224">
      <w:pPr>
        <w:pStyle w:val="Content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8CFEEF" wp14:editId="58771221">
            <wp:simplePos x="0" y="0"/>
            <wp:positionH relativeFrom="margin">
              <wp:posOffset>9525</wp:posOffset>
            </wp:positionH>
            <wp:positionV relativeFrom="paragraph">
              <wp:posOffset>1946275</wp:posOffset>
            </wp:positionV>
            <wp:extent cx="1866900" cy="581025"/>
            <wp:effectExtent l="0" t="0" r="0" b="9525"/>
            <wp:wrapSquare wrapText="bothSides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D9A0878" wp14:editId="6EF2AEB6">
            <wp:simplePos x="0" y="0"/>
            <wp:positionH relativeFrom="column">
              <wp:posOffset>601980</wp:posOffset>
            </wp:positionH>
            <wp:positionV relativeFrom="paragraph">
              <wp:posOffset>1289050</wp:posOffset>
            </wp:positionV>
            <wp:extent cx="695325" cy="313055"/>
            <wp:effectExtent l="0" t="0" r="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53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5A5">
        <w:rPr>
          <w:noProof/>
        </w:rPr>
        <w:t xml:space="preserve">        mogelijkheden van de klant.</w:t>
      </w:r>
      <w:r w:rsidR="00D00C1B">
        <w:rPr>
          <w:noProof/>
        </w:rPr>
        <w:br/>
      </w:r>
      <w:r w:rsidR="00A9256B">
        <w:rPr>
          <w:noProof/>
        </w:rPr>
        <w:t xml:space="preserve">             </w:t>
      </w:r>
    </w:p>
    <w:p w14:paraId="27B5D826" w14:textId="77777777" w:rsidR="0096002D" w:rsidRDefault="0096002D" w:rsidP="004F2224">
      <w:pPr>
        <w:pStyle w:val="Content"/>
        <w:ind w:left="720"/>
        <w:rPr>
          <w:noProof/>
        </w:rPr>
      </w:pPr>
    </w:p>
    <w:p w14:paraId="47A30409" w14:textId="77777777" w:rsidR="0096002D" w:rsidRDefault="0096002D" w:rsidP="004F2224">
      <w:pPr>
        <w:pStyle w:val="Content"/>
        <w:ind w:left="720"/>
        <w:rPr>
          <w:noProof/>
        </w:rPr>
      </w:pPr>
    </w:p>
    <w:p w14:paraId="20B7C398" w14:textId="77777777" w:rsidR="0096002D" w:rsidRDefault="0096002D" w:rsidP="004F2224">
      <w:pPr>
        <w:pStyle w:val="Content"/>
        <w:ind w:left="720"/>
        <w:rPr>
          <w:noProof/>
        </w:rPr>
      </w:pPr>
    </w:p>
    <w:p w14:paraId="1717A0CA" w14:textId="77777777" w:rsidR="0096002D" w:rsidRDefault="0096002D" w:rsidP="004F2224">
      <w:pPr>
        <w:pStyle w:val="Content"/>
        <w:ind w:left="720"/>
        <w:rPr>
          <w:noProof/>
        </w:rPr>
      </w:pPr>
    </w:p>
    <w:p w14:paraId="50FDF6C9" w14:textId="1DB3F24D" w:rsidR="0096002D" w:rsidRDefault="0096002D" w:rsidP="004F2224">
      <w:pPr>
        <w:pStyle w:val="Content"/>
        <w:ind w:left="720"/>
        <w:rPr>
          <w:noProof/>
        </w:rPr>
      </w:pPr>
    </w:p>
    <w:p w14:paraId="2C5EDBD7" w14:textId="28FC2EE3" w:rsidR="009F7845" w:rsidRDefault="0096002D" w:rsidP="004F2224">
      <w:pPr>
        <w:pStyle w:val="Content"/>
        <w:ind w:left="720"/>
        <w:rPr>
          <w:noProof/>
        </w:rPr>
      </w:pPr>
      <w:r>
        <w:rPr>
          <w:noProof/>
        </w:rPr>
        <w:t xml:space="preserve"> </w:t>
      </w:r>
      <w:r w:rsidR="009F7845">
        <w:rPr>
          <w:noProof/>
        </w:rPr>
        <w:t xml:space="preserve"> </w:t>
      </w:r>
      <w:r>
        <w:rPr>
          <w:noProof/>
        </w:rPr>
        <w:t>Als alles goed verloopt worden de gegevens</w:t>
      </w:r>
      <w:r w:rsidR="00B42C5A">
        <w:rPr>
          <w:noProof/>
        </w:rPr>
        <w:t xml:space="preserve"> in de </w:t>
      </w:r>
      <w:r w:rsidR="009F7845">
        <w:rPr>
          <w:noProof/>
        </w:rPr>
        <w:t xml:space="preserve">  </w:t>
      </w:r>
    </w:p>
    <w:p w14:paraId="2CE75418" w14:textId="6703F8C8" w:rsidR="00E84289" w:rsidRDefault="009F7845" w:rsidP="009F7845">
      <w:pPr>
        <w:pStyle w:val="Content"/>
        <w:ind w:left="720"/>
        <w:rPr>
          <w:noProof/>
        </w:rPr>
      </w:pPr>
      <w:r>
        <w:rPr>
          <w:noProof/>
        </w:rPr>
        <w:t xml:space="preserve">  d</w:t>
      </w:r>
      <w:r w:rsidR="00B42C5A">
        <w:rPr>
          <w:noProof/>
        </w:rPr>
        <w:t>atabase</w:t>
      </w:r>
      <w:r>
        <w:rPr>
          <w:noProof/>
        </w:rPr>
        <w:t xml:space="preserve"> o</w:t>
      </w:r>
      <w:r w:rsidR="00B42C5A">
        <w:rPr>
          <w:noProof/>
        </w:rPr>
        <w:t>pgeslagen</w:t>
      </w:r>
      <w:r>
        <w:rPr>
          <w:noProof/>
        </w:rPr>
        <w:t xml:space="preserve"> en kunnen die opgehaald </w:t>
      </w:r>
      <w:r w:rsidR="00E84289">
        <w:rPr>
          <w:noProof/>
        </w:rPr>
        <w:t xml:space="preserve">of </w:t>
      </w:r>
    </w:p>
    <w:p w14:paraId="396EFD62" w14:textId="05C29512" w:rsidR="0053091A" w:rsidRDefault="00E84289" w:rsidP="0053091A">
      <w:pPr>
        <w:pStyle w:val="Content"/>
        <w:ind w:left="720"/>
        <w:rPr>
          <w:noProof/>
        </w:rPr>
      </w:pPr>
      <w:r>
        <w:rPr>
          <w:noProof/>
        </w:rPr>
        <w:t xml:space="preserve">  gewijzigd </w:t>
      </w:r>
      <w:r w:rsidR="009F7845">
        <w:rPr>
          <w:noProof/>
        </w:rPr>
        <w:t>worden</w:t>
      </w:r>
      <w:r>
        <w:rPr>
          <w:noProof/>
        </w:rPr>
        <w:t xml:space="preserve"> </w:t>
      </w:r>
      <w:r w:rsidR="009F7845">
        <w:rPr>
          <w:noProof/>
        </w:rPr>
        <w:t>voor andere processen.</w:t>
      </w:r>
    </w:p>
    <w:p w14:paraId="567C098F" w14:textId="67F8B197" w:rsidR="0053091A" w:rsidRDefault="0053091A" w:rsidP="0053091A">
      <w:pPr>
        <w:pStyle w:val="Content"/>
        <w:ind w:left="720"/>
        <w:rPr>
          <w:noProof/>
        </w:rPr>
      </w:pPr>
    </w:p>
    <w:p w14:paraId="3E537181" w14:textId="4AEFE8A2" w:rsidR="0053091A" w:rsidRDefault="0053091A" w:rsidP="0053091A">
      <w:pPr>
        <w:pStyle w:val="Content"/>
        <w:ind w:left="720"/>
        <w:rPr>
          <w:noProof/>
        </w:rPr>
      </w:pPr>
    </w:p>
    <w:p w14:paraId="596980C6" w14:textId="111BB3D5" w:rsidR="00CA2B64" w:rsidRDefault="00CA2B64" w:rsidP="0053091A">
      <w:pPr>
        <w:pStyle w:val="Content"/>
        <w:ind w:left="720"/>
        <w:rPr>
          <w:noProof/>
        </w:rPr>
      </w:pPr>
    </w:p>
    <w:p w14:paraId="51A8F030" w14:textId="25BBA3C7" w:rsidR="00CA2B64" w:rsidRDefault="00CA2B64" w:rsidP="00CA2B64">
      <w:pPr>
        <w:pStyle w:val="Content"/>
        <w:rPr>
          <w:noProof/>
        </w:rPr>
      </w:pPr>
    </w:p>
    <w:p w14:paraId="6C457085" w14:textId="4A9FB4E0" w:rsidR="00CA2B64" w:rsidRDefault="00CA2B64" w:rsidP="00CA2B64">
      <w:pPr>
        <w:pStyle w:val="Content"/>
        <w:rPr>
          <w:noProof/>
        </w:rPr>
      </w:pPr>
    </w:p>
    <w:p w14:paraId="5441E26D" w14:textId="3556FE24" w:rsidR="00CA2B64" w:rsidRDefault="00CA2B64" w:rsidP="00CA2B64">
      <w:pPr>
        <w:pStyle w:val="Content"/>
        <w:rPr>
          <w:noProof/>
        </w:rPr>
      </w:pPr>
      <w:r w:rsidRPr="00CA2B64">
        <w:rPr>
          <w:noProof/>
        </w:rPr>
        <w:lastRenderedPageBreak/>
        <w:t>Hier het volgende voorbeeld voor het proces van klant/gebruiker/contract/product overzichten:</w:t>
      </w:r>
    </w:p>
    <w:p w14:paraId="3DCDEE42" w14:textId="76E6C86F" w:rsidR="003146A7" w:rsidRDefault="003146A7" w:rsidP="00CA2B64">
      <w:pPr>
        <w:pStyle w:val="Content"/>
        <w:rPr>
          <w:noProof/>
        </w:rPr>
      </w:pPr>
    </w:p>
    <w:p w14:paraId="7147C899" w14:textId="117E0EEA" w:rsidR="003146A7" w:rsidRDefault="004126AF" w:rsidP="00CA2B64">
      <w:pPr>
        <w:pStyle w:val="Conten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E5B921" wp14:editId="6A8C385A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1866900" cy="581025"/>
            <wp:effectExtent l="0" t="0" r="0" b="9525"/>
            <wp:wrapSquare wrapText="bothSides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0D2051" w14:textId="64C8D5F8" w:rsidR="00BD183A" w:rsidRDefault="00BD63E2" w:rsidP="0053091A">
      <w:pPr>
        <w:pStyle w:val="Content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6BE2B84" wp14:editId="3E350F0E">
            <wp:simplePos x="0" y="0"/>
            <wp:positionH relativeFrom="column">
              <wp:posOffset>554355</wp:posOffset>
            </wp:positionH>
            <wp:positionV relativeFrom="paragraph">
              <wp:posOffset>1017270</wp:posOffset>
            </wp:positionV>
            <wp:extent cx="695325" cy="313055"/>
            <wp:effectExtent l="0" t="0" r="0" b="0"/>
            <wp:wrapSquare wrapText="bothSides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53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291">
        <w:rPr>
          <w:noProof/>
        </w:rPr>
        <w:t>er word een verzoek naar de database gestuur</w:t>
      </w:r>
      <w:r w:rsidR="004126AF">
        <w:rPr>
          <w:noProof/>
        </w:rPr>
        <w:t>d</w:t>
      </w:r>
      <w:r w:rsidR="00884291">
        <w:rPr>
          <w:noProof/>
        </w:rPr>
        <w:t xml:space="preserve"> om informatie op te halen voor het genere</w:t>
      </w:r>
      <w:r w:rsidR="004126AF">
        <w:rPr>
          <w:noProof/>
        </w:rPr>
        <w:t>ren van een overzicht.</w:t>
      </w:r>
    </w:p>
    <w:p w14:paraId="0484B871" w14:textId="692835D0" w:rsidR="00BD183A" w:rsidRDefault="00BD183A" w:rsidP="0053091A">
      <w:pPr>
        <w:pStyle w:val="Content"/>
        <w:ind w:left="720"/>
        <w:rPr>
          <w:noProof/>
        </w:rPr>
      </w:pPr>
    </w:p>
    <w:p w14:paraId="2A0EC973" w14:textId="77777777" w:rsidR="00BD183A" w:rsidRDefault="00BD183A" w:rsidP="0053091A">
      <w:pPr>
        <w:pStyle w:val="Content"/>
        <w:ind w:left="720"/>
        <w:rPr>
          <w:noProof/>
        </w:rPr>
      </w:pPr>
    </w:p>
    <w:p w14:paraId="52A6F747" w14:textId="2183BB27" w:rsidR="00BD183A" w:rsidRDefault="00BD183A" w:rsidP="0053091A">
      <w:pPr>
        <w:pStyle w:val="Content"/>
        <w:ind w:left="720"/>
        <w:rPr>
          <w:noProof/>
        </w:rPr>
      </w:pPr>
    </w:p>
    <w:p w14:paraId="628326F4" w14:textId="1482EF4F" w:rsidR="00BD183A" w:rsidRDefault="00BD183A" w:rsidP="0053091A">
      <w:pPr>
        <w:pStyle w:val="Content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ED25A7E" wp14:editId="3077B977">
            <wp:simplePos x="0" y="0"/>
            <wp:positionH relativeFrom="column">
              <wp:posOffset>-102870</wp:posOffset>
            </wp:positionH>
            <wp:positionV relativeFrom="paragraph">
              <wp:posOffset>184785</wp:posOffset>
            </wp:positionV>
            <wp:extent cx="2000250" cy="1174750"/>
            <wp:effectExtent l="0" t="0" r="0" b="6350"/>
            <wp:wrapSquare wrapText="bothSides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0C505" w14:textId="4EF32337" w:rsidR="001B2CF2" w:rsidRDefault="00F967EC" w:rsidP="001B2CF2">
      <w:pPr>
        <w:pStyle w:val="Content"/>
        <w:ind w:left="720"/>
        <w:rPr>
          <w:noProof/>
        </w:rPr>
      </w:pPr>
      <w:r>
        <w:rPr>
          <w:noProof/>
        </w:rPr>
        <w:t>Er word voor een gegeven een functie of een formulier opgehaald</w:t>
      </w:r>
      <w:r w:rsidR="001B2CF2">
        <w:rPr>
          <w:noProof/>
        </w:rPr>
        <w:t>.</w:t>
      </w:r>
    </w:p>
    <w:p w14:paraId="6F33D6FE" w14:textId="77777777" w:rsidR="001B2CF2" w:rsidRDefault="001B2CF2" w:rsidP="001B2CF2">
      <w:pPr>
        <w:pStyle w:val="Content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6C211B" wp14:editId="73100B12">
            <wp:simplePos x="0" y="0"/>
            <wp:positionH relativeFrom="column">
              <wp:posOffset>487680</wp:posOffset>
            </wp:positionH>
            <wp:positionV relativeFrom="paragraph">
              <wp:posOffset>1028065</wp:posOffset>
            </wp:positionV>
            <wp:extent cx="695325" cy="313055"/>
            <wp:effectExtent l="0" t="0" r="0" b="0"/>
            <wp:wrapSquare wrapText="bothSides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53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C459948" wp14:editId="7B6209F0">
            <wp:simplePos x="0" y="0"/>
            <wp:positionH relativeFrom="margin">
              <wp:align>left</wp:align>
            </wp:positionH>
            <wp:positionV relativeFrom="paragraph">
              <wp:posOffset>1809115</wp:posOffset>
            </wp:positionV>
            <wp:extent cx="1866900" cy="581025"/>
            <wp:effectExtent l="0" t="0" r="0" b="9525"/>
            <wp:wrapSquare wrapText="bothSides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CBA684" w14:textId="77777777" w:rsidR="001B2CF2" w:rsidRDefault="001B2CF2" w:rsidP="001B2CF2">
      <w:pPr>
        <w:pStyle w:val="Content"/>
        <w:rPr>
          <w:noProof/>
        </w:rPr>
      </w:pPr>
    </w:p>
    <w:p w14:paraId="160034B0" w14:textId="77777777" w:rsidR="001B2CF2" w:rsidRDefault="001B2CF2" w:rsidP="001B2CF2">
      <w:pPr>
        <w:pStyle w:val="Content"/>
        <w:rPr>
          <w:noProof/>
        </w:rPr>
      </w:pPr>
    </w:p>
    <w:p w14:paraId="00BE2BE1" w14:textId="77777777" w:rsidR="001B2CF2" w:rsidRDefault="001B2CF2" w:rsidP="001B2CF2">
      <w:pPr>
        <w:pStyle w:val="Content"/>
        <w:rPr>
          <w:noProof/>
        </w:rPr>
      </w:pPr>
    </w:p>
    <w:p w14:paraId="6CF16806" w14:textId="77777777" w:rsidR="001B2CF2" w:rsidRDefault="001B2CF2" w:rsidP="001B2CF2">
      <w:pPr>
        <w:pStyle w:val="Content"/>
        <w:rPr>
          <w:noProof/>
        </w:rPr>
      </w:pPr>
    </w:p>
    <w:p w14:paraId="59E26FC8" w14:textId="77777777" w:rsidR="001B2CF2" w:rsidRDefault="001B2CF2" w:rsidP="001B2CF2">
      <w:pPr>
        <w:pStyle w:val="Content"/>
        <w:rPr>
          <w:noProof/>
        </w:rPr>
      </w:pPr>
    </w:p>
    <w:p w14:paraId="653FE32D" w14:textId="77777777" w:rsidR="001B2CF2" w:rsidRDefault="001B2CF2" w:rsidP="001B2CF2">
      <w:pPr>
        <w:pStyle w:val="Content"/>
        <w:rPr>
          <w:noProof/>
        </w:rPr>
      </w:pPr>
    </w:p>
    <w:p w14:paraId="554E8AB5" w14:textId="7195F4A0" w:rsidR="002D7701" w:rsidRDefault="002D7701" w:rsidP="001B2CF2">
      <w:pPr>
        <w:pStyle w:val="Content"/>
        <w:rPr>
          <w:noProof/>
        </w:rPr>
      </w:pPr>
      <w:r>
        <w:rPr>
          <w:noProof/>
        </w:rPr>
        <w:t>De functie of formulier word uitgevoerd en de wijzigingen worden doorgegeven aan de database.</w:t>
      </w:r>
    </w:p>
    <w:p w14:paraId="20D6A18D" w14:textId="650068C6" w:rsidR="002D7701" w:rsidRDefault="002D7701" w:rsidP="001B2CF2">
      <w:pPr>
        <w:pStyle w:val="Content"/>
        <w:rPr>
          <w:noProof/>
        </w:rPr>
      </w:pPr>
    </w:p>
    <w:p w14:paraId="5BC069DE" w14:textId="77777777" w:rsidR="002D7701" w:rsidRDefault="002D7701" w:rsidP="001B2CF2">
      <w:pPr>
        <w:pStyle w:val="Content"/>
        <w:rPr>
          <w:noProof/>
        </w:rPr>
      </w:pPr>
    </w:p>
    <w:p w14:paraId="57A95FAB" w14:textId="7FAA3FBD" w:rsidR="002D7701" w:rsidRDefault="002D7701" w:rsidP="001B2CF2">
      <w:pPr>
        <w:pStyle w:val="Content"/>
        <w:rPr>
          <w:noProof/>
        </w:rPr>
      </w:pPr>
    </w:p>
    <w:p w14:paraId="415C2A8C" w14:textId="07D9247D" w:rsidR="002D7701" w:rsidRDefault="002D7701" w:rsidP="001B2CF2">
      <w:pPr>
        <w:pStyle w:val="Content"/>
        <w:rPr>
          <w:noProof/>
        </w:rPr>
      </w:pPr>
    </w:p>
    <w:p w14:paraId="30598AE8" w14:textId="7632A24C" w:rsidR="002D7701" w:rsidRDefault="002D7701" w:rsidP="001B2CF2">
      <w:pPr>
        <w:pStyle w:val="Content"/>
        <w:rPr>
          <w:noProof/>
        </w:rPr>
      </w:pPr>
    </w:p>
    <w:p w14:paraId="0F892A69" w14:textId="1C2CA7BB" w:rsidR="002D7701" w:rsidRDefault="002D7701" w:rsidP="001B2CF2">
      <w:pPr>
        <w:pStyle w:val="Content"/>
        <w:rPr>
          <w:noProof/>
        </w:rPr>
      </w:pPr>
    </w:p>
    <w:p w14:paraId="782B8380" w14:textId="3860CC26" w:rsidR="002D7701" w:rsidRDefault="002D7701" w:rsidP="001B2CF2">
      <w:pPr>
        <w:pStyle w:val="Content"/>
        <w:rPr>
          <w:noProof/>
        </w:rPr>
      </w:pPr>
    </w:p>
    <w:p w14:paraId="74849103" w14:textId="1CBC1DAC" w:rsidR="002D7701" w:rsidRDefault="002D7701" w:rsidP="001B2CF2">
      <w:pPr>
        <w:pStyle w:val="Content"/>
        <w:rPr>
          <w:noProof/>
        </w:rPr>
      </w:pPr>
    </w:p>
    <w:p w14:paraId="77CB1371" w14:textId="44B5CC96" w:rsidR="002D7701" w:rsidRDefault="002D7701" w:rsidP="001B2CF2">
      <w:pPr>
        <w:pStyle w:val="Content"/>
        <w:rPr>
          <w:noProof/>
        </w:rPr>
      </w:pPr>
    </w:p>
    <w:p w14:paraId="0D767E1F" w14:textId="15D126C2" w:rsidR="002D7701" w:rsidRDefault="002D7701" w:rsidP="001B2CF2">
      <w:pPr>
        <w:pStyle w:val="Content"/>
        <w:rPr>
          <w:noProof/>
        </w:rPr>
      </w:pPr>
    </w:p>
    <w:p w14:paraId="13C89C7F" w14:textId="77777777" w:rsidR="002D7701" w:rsidRDefault="002D7701" w:rsidP="001B2CF2">
      <w:pPr>
        <w:pStyle w:val="Content"/>
        <w:rPr>
          <w:noProof/>
        </w:rPr>
      </w:pPr>
    </w:p>
    <w:p w14:paraId="1AD7B184" w14:textId="2E83935F" w:rsidR="00C570EC" w:rsidRDefault="0082730A" w:rsidP="002D7701">
      <w:pPr>
        <w:pStyle w:val="Kop1"/>
        <w:rPr>
          <w:noProof/>
        </w:rPr>
      </w:pPr>
      <w:bookmarkStart w:id="14" w:name="_Toc19181307"/>
      <w:r>
        <w:rPr>
          <w:noProof/>
        </w:rPr>
        <w:lastRenderedPageBreak/>
        <w:t>7 Ov</w:t>
      </w:r>
      <w:r w:rsidR="00C570EC">
        <w:rPr>
          <w:noProof/>
        </w:rPr>
        <w:t>e</w:t>
      </w:r>
      <w:r>
        <w:rPr>
          <w:noProof/>
        </w:rPr>
        <w:t>rig</w:t>
      </w:r>
      <w:bookmarkEnd w:id="14"/>
    </w:p>
    <w:p w14:paraId="08B96022" w14:textId="68D1C944" w:rsidR="00392E48" w:rsidRDefault="00392E48" w:rsidP="00392E48">
      <w:pPr>
        <w:pStyle w:val="Kop2"/>
        <w:rPr>
          <w:noProof/>
        </w:rPr>
      </w:pPr>
      <w:bookmarkStart w:id="15" w:name="_Toc19181308"/>
      <w:r>
        <w:rPr>
          <w:noProof/>
        </w:rPr>
        <w:t xml:space="preserve">7.1 </w:t>
      </w:r>
      <w:r w:rsidR="000E30A7" w:rsidRPr="000E30A7">
        <w:rPr>
          <w:noProof/>
        </w:rPr>
        <w:t>MoSCoW</w:t>
      </w:r>
      <w:r w:rsidR="007B4C98">
        <w:rPr>
          <w:noProof/>
        </w:rPr>
        <w:t>-analyse</w:t>
      </w:r>
      <w:bookmarkEnd w:id="15"/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2425"/>
        <w:gridCol w:w="2396"/>
        <w:gridCol w:w="2182"/>
        <w:gridCol w:w="2933"/>
      </w:tblGrid>
      <w:tr w:rsidR="0041238D" w14:paraId="4CFC6356" w14:textId="77777777" w:rsidTr="001E5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7E501B76" w14:textId="588FCC90" w:rsidR="00090733" w:rsidRPr="001E5F3D" w:rsidRDefault="001E5F3D" w:rsidP="001E5F3D">
            <w:pPr>
              <w:pStyle w:val="Content"/>
            </w:pPr>
            <w:r>
              <w:t>Must have</w:t>
            </w:r>
          </w:p>
        </w:tc>
        <w:tc>
          <w:tcPr>
            <w:tcW w:w="2481" w:type="dxa"/>
          </w:tcPr>
          <w:p w14:paraId="623A8470" w14:textId="7ECC217D" w:rsidR="00090733" w:rsidRDefault="001E5F3D" w:rsidP="007B4C98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  <w:tc>
          <w:tcPr>
            <w:tcW w:w="2482" w:type="dxa"/>
          </w:tcPr>
          <w:p w14:paraId="79F79F37" w14:textId="1F85BAC5" w:rsidR="00090733" w:rsidRDefault="001E5F3D" w:rsidP="007B4C98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482" w:type="dxa"/>
          </w:tcPr>
          <w:p w14:paraId="2BA3FBB7" w14:textId="7A900770" w:rsidR="00090733" w:rsidRDefault="00B73C9E" w:rsidP="007B4C98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41238D" w14:paraId="391A1060" w14:textId="77777777" w:rsidTr="001E5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</w:tcPr>
          <w:p w14:paraId="250820EA" w14:textId="75EADD5B" w:rsidR="00090733" w:rsidRDefault="00B47995" w:rsidP="00B47995">
            <w:pPr>
              <w:pStyle w:val="Content"/>
            </w:pPr>
            <w:r w:rsidRPr="00B47995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</w:t>
            </w:r>
            <w:r w:rsidR="00427083">
              <w:rPr>
                <w:b w:val="0"/>
                <w:bCs w:val="0"/>
              </w:rPr>
              <w:t>m</w:t>
            </w:r>
            <w:r w:rsidR="00245D53">
              <w:rPr>
                <w:b w:val="0"/>
                <w:bCs w:val="0"/>
              </w:rPr>
              <w:t>oet een database bevatten.</w:t>
            </w:r>
          </w:p>
          <w:p w14:paraId="2270A1D0" w14:textId="46724D7B" w:rsidR="004C3F6B" w:rsidRDefault="00B47995" w:rsidP="007B4C98">
            <w:pPr>
              <w:pStyle w:val="Content"/>
            </w:pPr>
            <w:r>
              <w:rPr>
                <w:b w:val="0"/>
                <w:bCs w:val="0"/>
              </w:rPr>
              <w:t xml:space="preserve">- </w:t>
            </w:r>
            <w:r w:rsidR="00427083">
              <w:rPr>
                <w:b w:val="0"/>
                <w:bCs w:val="0"/>
              </w:rPr>
              <w:t>m</w:t>
            </w:r>
            <w:r w:rsidR="004C3F6B">
              <w:rPr>
                <w:b w:val="0"/>
                <w:bCs w:val="0"/>
              </w:rPr>
              <w:t>oet</w:t>
            </w:r>
            <w:r w:rsidR="00F44274">
              <w:rPr>
                <w:b w:val="0"/>
                <w:bCs w:val="0"/>
              </w:rPr>
              <w:t xml:space="preserve"> </w:t>
            </w:r>
            <w:r w:rsidR="0031494C">
              <w:rPr>
                <w:b w:val="0"/>
                <w:bCs w:val="0"/>
              </w:rPr>
              <w:t>NAW</w:t>
            </w:r>
            <w:r w:rsidR="009F2A49">
              <w:rPr>
                <w:b w:val="0"/>
                <w:bCs w:val="0"/>
              </w:rPr>
              <w:t xml:space="preserve"> van de klant</w:t>
            </w:r>
            <w:r w:rsidR="00897420">
              <w:rPr>
                <w:b w:val="0"/>
                <w:bCs w:val="0"/>
              </w:rPr>
              <w:t>,</w:t>
            </w:r>
            <w:r w:rsidR="009F2A49">
              <w:rPr>
                <w:b w:val="0"/>
                <w:bCs w:val="0"/>
              </w:rPr>
              <w:t xml:space="preserve"> </w:t>
            </w:r>
            <w:r w:rsidR="00812027">
              <w:rPr>
                <w:b w:val="0"/>
                <w:bCs w:val="0"/>
              </w:rPr>
              <w:t xml:space="preserve">eventueel </w:t>
            </w:r>
            <w:r w:rsidR="00056C08">
              <w:rPr>
                <w:b w:val="0"/>
                <w:bCs w:val="0"/>
              </w:rPr>
              <w:t>bedrijfsgegevens (</w:t>
            </w:r>
            <w:r w:rsidR="00C1652B">
              <w:rPr>
                <w:b w:val="0"/>
                <w:bCs w:val="0"/>
              </w:rPr>
              <w:t>NAW-bedrijf</w:t>
            </w:r>
            <w:r w:rsidR="0041238D">
              <w:rPr>
                <w:b w:val="0"/>
                <w:bCs w:val="0"/>
              </w:rPr>
              <w:t xml:space="preserve">, </w:t>
            </w:r>
            <w:r w:rsidR="00056C08">
              <w:rPr>
                <w:b w:val="0"/>
                <w:bCs w:val="0"/>
              </w:rPr>
              <w:t>KVK</w:t>
            </w:r>
            <w:r w:rsidR="0041238D">
              <w:rPr>
                <w:b w:val="0"/>
                <w:bCs w:val="0"/>
              </w:rPr>
              <w:t>)</w:t>
            </w:r>
            <w:r w:rsidR="00897420">
              <w:rPr>
                <w:b w:val="0"/>
                <w:bCs w:val="0"/>
              </w:rPr>
              <w:t xml:space="preserve"> zowel als</w:t>
            </w:r>
            <w:r w:rsidR="00056C08">
              <w:rPr>
                <w:b w:val="0"/>
                <w:bCs w:val="0"/>
              </w:rPr>
              <w:t xml:space="preserve"> financiële situatie kunnen </w:t>
            </w:r>
            <w:r w:rsidR="005B1D71">
              <w:rPr>
                <w:b w:val="0"/>
                <w:bCs w:val="0"/>
              </w:rPr>
              <w:t>opslaan en verwerken in een contract met een relatie tot bepaalde product</w:t>
            </w:r>
            <w:r w:rsidR="00C1652B">
              <w:rPr>
                <w:b w:val="0"/>
                <w:bCs w:val="0"/>
              </w:rPr>
              <w:t>gegevens</w:t>
            </w:r>
            <w:r w:rsidR="00462E9F">
              <w:rPr>
                <w:b w:val="0"/>
                <w:bCs w:val="0"/>
              </w:rPr>
              <w:t xml:space="preserve"> en dat kunnen opslaan</w:t>
            </w:r>
            <w:r w:rsidR="005B1D71">
              <w:rPr>
                <w:b w:val="0"/>
                <w:bCs w:val="0"/>
              </w:rPr>
              <w:t>.</w:t>
            </w:r>
          </w:p>
          <w:p w14:paraId="2CB41417" w14:textId="41D94B6D" w:rsidR="00B47995" w:rsidRDefault="00B47995" w:rsidP="007B4C98">
            <w:pPr>
              <w:pStyle w:val="Content"/>
            </w:pPr>
            <w:r>
              <w:rPr>
                <w:b w:val="0"/>
                <w:bCs w:val="0"/>
              </w:rPr>
              <w:t xml:space="preserve">- </w:t>
            </w:r>
            <w:r w:rsidR="00427083">
              <w:rPr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oet</w:t>
            </w:r>
            <w:r w:rsidR="00C1652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</w:t>
            </w:r>
            <w:r w:rsidR="00C1652B">
              <w:rPr>
                <w:b w:val="0"/>
                <w:bCs w:val="0"/>
              </w:rPr>
              <w:t xml:space="preserve"> gegevens van contracten, klanten, producten en gebruikers</w:t>
            </w:r>
            <w:r>
              <w:rPr>
                <w:b w:val="0"/>
                <w:bCs w:val="0"/>
              </w:rPr>
              <w:t xml:space="preserve"> kunnen wijzigen.</w:t>
            </w:r>
          </w:p>
          <w:p w14:paraId="0D286DD6" w14:textId="5F5628BA" w:rsidR="00B47995" w:rsidRDefault="00B47995" w:rsidP="007B4C98">
            <w:pPr>
              <w:pStyle w:val="Content"/>
            </w:pPr>
            <w:r>
              <w:rPr>
                <w:b w:val="0"/>
                <w:bCs w:val="0"/>
              </w:rPr>
              <w:t xml:space="preserve">- </w:t>
            </w:r>
            <w:r w:rsidR="00427083">
              <w:rPr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oet</w:t>
            </w:r>
            <w:r w:rsidR="00C82735">
              <w:rPr>
                <w:b w:val="0"/>
                <w:bCs w:val="0"/>
              </w:rPr>
              <w:t xml:space="preserve"> een producten inventaris pagina bevatten.</w:t>
            </w:r>
          </w:p>
          <w:p w14:paraId="303BB1F3" w14:textId="77777777" w:rsidR="00711EFB" w:rsidRDefault="00462E9F" w:rsidP="007B4C98">
            <w:pPr>
              <w:pStyle w:val="Content"/>
            </w:pPr>
            <w:r>
              <w:rPr>
                <w:b w:val="0"/>
                <w:bCs w:val="0"/>
              </w:rPr>
              <w:t xml:space="preserve">- </w:t>
            </w:r>
            <w:r w:rsidR="00427083">
              <w:rPr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oet overzichten kunnen genereren</w:t>
            </w:r>
            <w:r w:rsidR="000B0036">
              <w:rPr>
                <w:b w:val="0"/>
                <w:bCs w:val="0"/>
              </w:rPr>
              <w:t xml:space="preserve"> van deze gegevens.</w:t>
            </w:r>
          </w:p>
          <w:p w14:paraId="4480874A" w14:textId="4042C25C" w:rsidR="00501814" w:rsidRDefault="00501814" w:rsidP="007B4C98">
            <w:pPr>
              <w:pStyle w:val="Content"/>
            </w:pPr>
          </w:p>
          <w:p w14:paraId="66C1F1DC" w14:textId="77777777" w:rsidR="00501814" w:rsidRDefault="00501814" w:rsidP="007B4C98">
            <w:pPr>
              <w:pStyle w:val="Content"/>
            </w:pPr>
          </w:p>
          <w:p w14:paraId="75EB1AC8" w14:textId="77777777" w:rsidR="00501814" w:rsidRDefault="00501814" w:rsidP="007B4C98">
            <w:pPr>
              <w:pStyle w:val="Content"/>
            </w:pPr>
          </w:p>
          <w:p w14:paraId="680D0F8C" w14:textId="77777777" w:rsidR="00501814" w:rsidRDefault="00501814" w:rsidP="007B4C98">
            <w:pPr>
              <w:pStyle w:val="Content"/>
            </w:pPr>
          </w:p>
          <w:p w14:paraId="057F35B5" w14:textId="77777777" w:rsidR="00501814" w:rsidRDefault="00501814" w:rsidP="007B4C98">
            <w:pPr>
              <w:pStyle w:val="Content"/>
            </w:pPr>
          </w:p>
          <w:p w14:paraId="5B49FD53" w14:textId="581A56C2" w:rsidR="00501814" w:rsidRDefault="00501814" w:rsidP="007B4C98">
            <w:pPr>
              <w:pStyle w:val="Content"/>
            </w:pPr>
            <w:r>
              <w:rPr>
                <w:b w:val="0"/>
                <w:bCs w:val="0"/>
              </w:rPr>
              <w:t>- klanten moeten zijn gegevens kunnen verwijderen wanneer de mogelijkheid er is om dat te doen.</w:t>
            </w:r>
          </w:p>
          <w:p w14:paraId="628C312B" w14:textId="77777777" w:rsidR="00501814" w:rsidRDefault="001B7D44" w:rsidP="007B4C98">
            <w:pPr>
              <w:pStyle w:val="Content"/>
            </w:pPr>
            <w:r>
              <w:rPr>
                <w:b w:val="0"/>
                <w:bCs w:val="0"/>
              </w:rPr>
              <w:t>Moet acties kunnen ondernemen op basis van voorwaardes</w:t>
            </w:r>
            <w:r w:rsidR="00A32389">
              <w:rPr>
                <w:b w:val="0"/>
                <w:bCs w:val="0"/>
              </w:rPr>
              <w:t xml:space="preserve"> zoals geen betaling binnen een bepaald tijdsbestek.</w:t>
            </w:r>
          </w:p>
          <w:p w14:paraId="3424C650" w14:textId="307B1A1F" w:rsidR="00F52BBF" w:rsidRPr="00F52BBF" w:rsidRDefault="00F52BBF" w:rsidP="00F52BBF">
            <w:pPr>
              <w:pStyle w:val="Content"/>
              <w:rPr>
                <w:b w:val="0"/>
              </w:rPr>
            </w:pPr>
            <w:r w:rsidRPr="00F52BBF">
              <w:rPr>
                <w:b w:val="0"/>
              </w:rPr>
              <w:t>- mails</w:t>
            </w:r>
            <w:r>
              <w:rPr>
                <w:b w:val="0"/>
              </w:rPr>
              <w:t xml:space="preserve"> gener</w:t>
            </w:r>
            <w:r w:rsidR="00094914">
              <w:rPr>
                <w:b w:val="0"/>
              </w:rPr>
              <w:t>eren</w:t>
            </w:r>
            <w:r w:rsidRPr="00F52BBF">
              <w:rPr>
                <w:b w:val="0"/>
              </w:rPr>
              <w:t xml:space="preserve"> en te versturen.</w:t>
            </w:r>
          </w:p>
          <w:p w14:paraId="097BBB81" w14:textId="14E1C3E4" w:rsidR="00BE4CF6" w:rsidRPr="00711EFB" w:rsidRDefault="00BE4CF6" w:rsidP="007B4C98">
            <w:pPr>
              <w:pStyle w:val="Content"/>
              <w:rPr>
                <w:b w:val="0"/>
                <w:bCs w:val="0"/>
              </w:rPr>
            </w:pPr>
          </w:p>
        </w:tc>
        <w:tc>
          <w:tcPr>
            <w:tcW w:w="2481" w:type="dxa"/>
          </w:tcPr>
          <w:p w14:paraId="6DDA2E67" w14:textId="088EFC12" w:rsidR="00090733" w:rsidRDefault="00C82735" w:rsidP="007B4C98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="00427083">
              <w:t>e</w:t>
            </w:r>
            <w:r w:rsidR="00160341">
              <w:t>en duidelijke voorpagina</w:t>
            </w:r>
          </w:p>
          <w:p w14:paraId="1BEA2238" w14:textId="77777777" w:rsidR="00707CC5" w:rsidRDefault="00707CC5" w:rsidP="007B4C98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DF571B">
              <w:t>een professionele uitstraling.</w:t>
            </w:r>
          </w:p>
          <w:p w14:paraId="26689325" w14:textId="77777777" w:rsidR="00F52BBF" w:rsidRDefault="00466409" w:rsidP="007B4C98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27083">
              <w:t>l</w:t>
            </w:r>
            <w:r>
              <w:t>ogin</w:t>
            </w:r>
            <w:r w:rsidR="00427083">
              <w:t xml:space="preserve"> en accountfuncties</w:t>
            </w:r>
            <w:r w:rsidR="00015E1D">
              <w:t xml:space="preserve"> voor gebruikers zowel als klanten</w:t>
            </w:r>
            <w:r w:rsidR="0070006D">
              <w:t>.</w:t>
            </w:r>
          </w:p>
          <w:p w14:paraId="6AD4EE7F" w14:textId="4BD0DAD9" w:rsidR="00015E1D" w:rsidRDefault="00BE4CF6" w:rsidP="007B4C98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2" w:type="dxa"/>
          </w:tcPr>
          <w:p w14:paraId="05CE658B" w14:textId="7E738F63" w:rsidR="00090733" w:rsidRDefault="0070006D" w:rsidP="007B4C98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2" w:type="dxa"/>
          </w:tcPr>
          <w:p w14:paraId="6707988F" w14:textId="58ABE646" w:rsidR="00090733" w:rsidRDefault="00EA10CD" w:rsidP="00EA10CD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0CD">
              <w:rPr>
                <w:bCs/>
              </w:rPr>
              <w:t>-</w:t>
            </w:r>
            <w:r>
              <w:t xml:space="preserve"> </w:t>
            </w:r>
            <w:r w:rsidR="004B262C">
              <w:t>andere betalingsmogelijkheden dan incasso.</w:t>
            </w:r>
          </w:p>
          <w:p w14:paraId="5D2617A7" w14:textId="40475B30" w:rsidR="00EA10CD" w:rsidRDefault="00EA10CD" w:rsidP="00EA10CD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707CC5">
              <w:t xml:space="preserve"> andere producten dan</w:t>
            </w:r>
            <w:r w:rsidR="0019625C">
              <w:t xml:space="preserve"> vastgoed</w:t>
            </w:r>
            <w:r w:rsidR="00BE4CF6">
              <w:t>.</w:t>
            </w:r>
          </w:p>
          <w:p w14:paraId="5A1A2C15" w14:textId="19665702" w:rsidR="0070006D" w:rsidRDefault="0070006D" w:rsidP="00EA10CD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3231F47" w14:textId="77777777" w:rsidR="007B4C98" w:rsidRPr="007B4C98" w:rsidRDefault="007B4C98" w:rsidP="007B4C98">
      <w:pPr>
        <w:pStyle w:val="Content"/>
      </w:pPr>
    </w:p>
    <w:p w14:paraId="12770AB4" w14:textId="77777777" w:rsidR="00C570EC" w:rsidRPr="00C570EC" w:rsidRDefault="00C570EC" w:rsidP="00C570EC">
      <w:pPr>
        <w:pStyle w:val="Content"/>
        <w:rPr>
          <w:noProof/>
        </w:rPr>
      </w:pPr>
    </w:p>
    <w:sectPr w:rsidR="00C570EC" w:rsidRPr="00C570EC" w:rsidSect="00991BE8">
      <w:headerReference w:type="default" r:id="rId19"/>
      <w:footerReference w:type="default" r:id="rId20"/>
      <w:footerReference w:type="first" r:id="rId21"/>
      <w:pgSz w:w="12240" w:h="15840" w:code="1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41867" w14:textId="77777777" w:rsidR="00493359" w:rsidRDefault="00493359">
      <w:r>
        <w:separator/>
      </w:r>
    </w:p>
    <w:p w14:paraId="1DE8F99E" w14:textId="77777777" w:rsidR="00493359" w:rsidRDefault="00493359"/>
  </w:endnote>
  <w:endnote w:type="continuationSeparator" w:id="0">
    <w:p w14:paraId="21E412D9" w14:textId="77777777" w:rsidR="00493359" w:rsidRDefault="00493359">
      <w:r>
        <w:continuationSeparator/>
      </w:r>
    </w:p>
    <w:p w14:paraId="45B3DD35" w14:textId="77777777" w:rsidR="00493359" w:rsidRDefault="00493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2093693"/>
      <w:docPartObj>
        <w:docPartGallery w:val="Page Numbers (Bottom of Page)"/>
        <w:docPartUnique/>
      </w:docPartObj>
    </w:sdtPr>
    <w:sdtEndPr/>
    <w:sdtContent>
      <w:p w14:paraId="0F15CDD2" w14:textId="77777777" w:rsidR="001E4616" w:rsidRDefault="001E4616">
        <w:pPr>
          <w:pStyle w:val="Voettekst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85BCBE" w14:textId="77777777" w:rsidR="00D56A3C" w:rsidRDefault="00D56A3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7FBC6" w14:textId="77777777" w:rsidR="003F6D30" w:rsidRDefault="003F6D30">
    <w:pPr>
      <w:tabs>
        <w:tab w:val="center" w:pos="4550"/>
        <w:tab w:val="left" w:pos="5818"/>
      </w:tabs>
      <w:ind w:right="260"/>
      <w:jc w:val="right"/>
      <w:rPr>
        <w:color w:val="04143A" w:themeColor="text2" w:themeShade="80"/>
        <w:sz w:val="24"/>
        <w:szCs w:val="24"/>
      </w:rPr>
    </w:pPr>
    <w:r>
      <w:rPr>
        <w:color w:val="2665F0" w:themeColor="text2" w:themeTint="99"/>
        <w:spacing w:val="60"/>
        <w:sz w:val="24"/>
        <w:szCs w:val="24"/>
      </w:rPr>
      <w:t>Page</w:t>
    </w:r>
    <w:r>
      <w:rPr>
        <w:color w:val="2665F0" w:themeColor="text2" w:themeTint="99"/>
        <w:sz w:val="24"/>
        <w:szCs w:val="24"/>
      </w:rPr>
      <w:t xml:space="preserve"> </w:t>
    </w:r>
    <w:r>
      <w:rPr>
        <w:color w:val="061F57" w:themeColor="text2" w:themeShade="BF"/>
        <w:sz w:val="24"/>
        <w:szCs w:val="24"/>
      </w:rPr>
      <w:fldChar w:fldCharType="begin"/>
    </w:r>
    <w:r>
      <w:rPr>
        <w:color w:val="061F57" w:themeColor="text2" w:themeShade="BF"/>
        <w:sz w:val="24"/>
        <w:szCs w:val="24"/>
      </w:rPr>
      <w:instrText xml:space="preserve"> PAGE   \* MERGEFORMAT </w:instrText>
    </w:r>
    <w:r>
      <w:rPr>
        <w:color w:val="061F57" w:themeColor="text2" w:themeShade="BF"/>
        <w:sz w:val="24"/>
        <w:szCs w:val="24"/>
      </w:rPr>
      <w:fldChar w:fldCharType="separate"/>
    </w:r>
    <w:r>
      <w:rPr>
        <w:noProof/>
        <w:color w:val="061F57" w:themeColor="text2" w:themeShade="BF"/>
        <w:sz w:val="24"/>
        <w:szCs w:val="24"/>
      </w:rPr>
      <w:t>1</w:t>
    </w:r>
    <w:r>
      <w:rPr>
        <w:color w:val="061F57" w:themeColor="text2" w:themeShade="BF"/>
        <w:sz w:val="24"/>
        <w:szCs w:val="24"/>
      </w:rPr>
      <w:fldChar w:fldCharType="end"/>
    </w:r>
    <w:r>
      <w:rPr>
        <w:color w:val="061F57" w:themeColor="text2" w:themeShade="BF"/>
        <w:sz w:val="24"/>
        <w:szCs w:val="24"/>
      </w:rPr>
      <w:t xml:space="preserve"> | </w:t>
    </w:r>
    <w:r>
      <w:rPr>
        <w:color w:val="061F57" w:themeColor="text2" w:themeShade="BF"/>
        <w:sz w:val="24"/>
        <w:szCs w:val="24"/>
      </w:rPr>
      <w:fldChar w:fldCharType="begin"/>
    </w:r>
    <w:r>
      <w:rPr>
        <w:color w:val="061F57" w:themeColor="text2" w:themeShade="BF"/>
        <w:sz w:val="24"/>
        <w:szCs w:val="24"/>
      </w:rPr>
      <w:instrText xml:space="preserve"> NUMPAGES  \* Arabic  \* MERGEFORMAT </w:instrText>
    </w:r>
    <w:r>
      <w:rPr>
        <w:color w:val="061F57" w:themeColor="text2" w:themeShade="BF"/>
        <w:sz w:val="24"/>
        <w:szCs w:val="24"/>
      </w:rPr>
      <w:fldChar w:fldCharType="separate"/>
    </w:r>
    <w:r>
      <w:rPr>
        <w:noProof/>
        <w:color w:val="061F57" w:themeColor="text2" w:themeShade="BF"/>
        <w:sz w:val="24"/>
        <w:szCs w:val="24"/>
      </w:rPr>
      <w:t>1</w:t>
    </w:r>
    <w:r>
      <w:rPr>
        <w:color w:val="061F57" w:themeColor="text2" w:themeShade="BF"/>
        <w:sz w:val="24"/>
        <w:szCs w:val="24"/>
      </w:rPr>
      <w:fldChar w:fldCharType="end"/>
    </w:r>
  </w:p>
  <w:p w14:paraId="7872D463" w14:textId="77777777" w:rsidR="003F6D30" w:rsidRDefault="003F6D3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ADFEC" w14:textId="77777777" w:rsidR="00493359" w:rsidRDefault="00493359">
      <w:r>
        <w:separator/>
      </w:r>
    </w:p>
    <w:p w14:paraId="3B3D1FE6" w14:textId="77777777" w:rsidR="00493359" w:rsidRDefault="00493359"/>
  </w:footnote>
  <w:footnote w:type="continuationSeparator" w:id="0">
    <w:p w14:paraId="45E7D037" w14:textId="77777777" w:rsidR="00493359" w:rsidRDefault="00493359">
      <w:r>
        <w:continuationSeparator/>
      </w:r>
    </w:p>
    <w:p w14:paraId="692BB049" w14:textId="77777777" w:rsidR="00493359" w:rsidRDefault="004933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56A3C" w14:paraId="6ED33189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81A9502" w14:textId="77777777" w:rsidR="00D56A3C" w:rsidRDefault="00D56A3C">
          <w:pPr>
            <w:pStyle w:val="Koptekst"/>
          </w:pPr>
        </w:p>
      </w:tc>
    </w:tr>
  </w:tbl>
  <w:p w14:paraId="37203D5F" w14:textId="77777777" w:rsidR="00D56A3C" w:rsidRDefault="00D56A3C" w:rsidP="00D077E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5A26"/>
    <w:multiLevelType w:val="hybridMultilevel"/>
    <w:tmpl w:val="4934B622"/>
    <w:lvl w:ilvl="0" w:tplc="F8E899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6E7"/>
    <w:multiLevelType w:val="hybridMultilevel"/>
    <w:tmpl w:val="1FE87B16"/>
    <w:lvl w:ilvl="0" w:tplc="693EFA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6AA3"/>
    <w:multiLevelType w:val="multilevel"/>
    <w:tmpl w:val="5EB0E4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8D644B6"/>
    <w:multiLevelType w:val="hybridMultilevel"/>
    <w:tmpl w:val="A568248A"/>
    <w:lvl w:ilvl="0" w:tplc="DA9E5B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2649E"/>
    <w:multiLevelType w:val="multilevel"/>
    <w:tmpl w:val="8154F1A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F867A3"/>
    <w:multiLevelType w:val="hybridMultilevel"/>
    <w:tmpl w:val="B36A75C6"/>
    <w:lvl w:ilvl="0" w:tplc="8604DFD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C109A"/>
    <w:multiLevelType w:val="multilevel"/>
    <w:tmpl w:val="52785A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80A499D"/>
    <w:multiLevelType w:val="hybridMultilevel"/>
    <w:tmpl w:val="BBBEEE22"/>
    <w:lvl w:ilvl="0" w:tplc="BE7C39A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93638"/>
    <w:multiLevelType w:val="hybridMultilevel"/>
    <w:tmpl w:val="FE301CE0"/>
    <w:lvl w:ilvl="0" w:tplc="BB66B7B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A093F"/>
    <w:multiLevelType w:val="hybridMultilevel"/>
    <w:tmpl w:val="99C48552"/>
    <w:lvl w:ilvl="0" w:tplc="D7E27D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E4094"/>
    <w:multiLevelType w:val="multilevel"/>
    <w:tmpl w:val="63529B7A"/>
    <w:lvl w:ilvl="0">
      <w:start w:val="1"/>
      <w:numFmt w:val="decimal"/>
      <w:lvlText w:val="%1"/>
      <w:lvlJc w:val="left"/>
      <w:pPr>
        <w:ind w:left="450" w:hanging="450"/>
      </w:pPr>
      <w:rPr>
        <w:rFonts w:asciiTheme="minorHAnsi" w:hAnsiTheme="minorHAnsi" w:hint="default"/>
        <w:color w:val="082A75" w:themeColor="text2"/>
        <w:sz w:val="36"/>
      </w:rPr>
    </w:lvl>
    <w:lvl w:ilvl="1">
      <w:start w:val="2"/>
      <w:numFmt w:val="decimal"/>
      <w:lvlText w:val="%1.%2"/>
      <w:lvlJc w:val="left"/>
      <w:pPr>
        <w:ind w:left="1080" w:hanging="1080"/>
      </w:pPr>
      <w:rPr>
        <w:rFonts w:asciiTheme="minorHAnsi" w:hAnsiTheme="minorHAnsi" w:hint="default"/>
        <w:color w:val="082A75" w:themeColor="text2"/>
        <w:sz w:val="36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Theme="minorHAnsi" w:hAnsiTheme="minorHAnsi" w:hint="default"/>
        <w:color w:val="082A75" w:themeColor="text2"/>
        <w:sz w:val="36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Theme="minorHAnsi" w:hAnsiTheme="minorHAnsi" w:hint="default"/>
        <w:color w:val="082A75" w:themeColor="text2"/>
        <w:sz w:val="36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inorHAnsi" w:hAnsiTheme="minorHAnsi" w:hint="default"/>
        <w:color w:val="082A75" w:themeColor="text2"/>
        <w:sz w:val="36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inorHAnsi" w:hAnsiTheme="minorHAnsi" w:hint="default"/>
        <w:color w:val="082A75" w:themeColor="text2"/>
        <w:sz w:val="36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asciiTheme="minorHAnsi" w:hAnsiTheme="minorHAnsi" w:hint="default"/>
        <w:color w:val="082A75" w:themeColor="text2"/>
        <w:sz w:val="36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asciiTheme="minorHAnsi" w:hAnsiTheme="minorHAnsi" w:hint="default"/>
        <w:color w:val="082A75" w:themeColor="text2"/>
        <w:sz w:val="36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asciiTheme="minorHAnsi" w:hAnsiTheme="minorHAnsi" w:hint="default"/>
        <w:color w:val="082A75" w:themeColor="text2"/>
        <w:sz w:val="36"/>
      </w:rPr>
    </w:lvl>
  </w:abstractNum>
  <w:abstractNum w:abstractNumId="11" w15:restartNumberingAfterBreak="0">
    <w:nsid w:val="78192158"/>
    <w:multiLevelType w:val="hybridMultilevel"/>
    <w:tmpl w:val="8C4222E6"/>
    <w:lvl w:ilvl="0" w:tplc="5F9C3A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C"/>
    <w:rsid w:val="00000360"/>
    <w:rsid w:val="00003070"/>
    <w:rsid w:val="00011D94"/>
    <w:rsid w:val="000123CE"/>
    <w:rsid w:val="000136EC"/>
    <w:rsid w:val="00015E1D"/>
    <w:rsid w:val="0001635F"/>
    <w:rsid w:val="0002482E"/>
    <w:rsid w:val="0002523D"/>
    <w:rsid w:val="00036660"/>
    <w:rsid w:val="000405FD"/>
    <w:rsid w:val="00050324"/>
    <w:rsid w:val="00051DDE"/>
    <w:rsid w:val="000528D5"/>
    <w:rsid w:val="00056C08"/>
    <w:rsid w:val="00061184"/>
    <w:rsid w:val="00064B50"/>
    <w:rsid w:val="00072A74"/>
    <w:rsid w:val="00075F9D"/>
    <w:rsid w:val="00084FD6"/>
    <w:rsid w:val="0008608B"/>
    <w:rsid w:val="00090733"/>
    <w:rsid w:val="00094914"/>
    <w:rsid w:val="00094E1A"/>
    <w:rsid w:val="00095465"/>
    <w:rsid w:val="000962D9"/>
    <w:rsid w:val="00096C9D"/>
    <w:rsid w:val="000A0150"/>
    <w:rsid w:val="000A1D34"/>
    <w:rsid w:val="000A775B"/>
    <w:rsid w:val="000B0036"/>
    <w:rsid w:val="000B5D99"/>
    <w:rsid w:val="000B720B"/>
    <w:rsid w:val="000C6B64"/>
    <w:rsid w:val="000D0B84"/>
    <w:rsid w:val="000D1243"/>
    <w:rsid w:val="000D2B49"/>
    <w:rsid w:val="000D4A1F"/>
    <w:rsid w:val="000E30A7"/>
    <w:rsid w:val="000E427F"/>
    <w:rsid w:val="000E57B9"/>
    <w:rsid w:val="000E63C9"/>
    <w:rsid w:val="000E69D0"/>
    <w:rsid w:val="000F3D50"/>
    <w:rsid w:val="00106937"/>
    <w:rsid w:val="00113599"/>
    <w:rsid w:val="00126525"/>
    <w:rsid w:val="00130E9D"/>
    <w:rsid w:val="00133234"/>
    <w:rsid w:val="001376B5"/>
    <w:rsid w:val="001404D4"/>
    <w:rsid w:val="00147358"/>
    <w:rsid w:val="00150A6D"/>
    <w:rsid w:val="00160341"/>
    <w:rsid w:val="001705FA"/>
    <w:rsid w:val="0017710E"/>
    <w:rsid w:val="00182F6A"/>
    <w:rsid w:val="00185B35"/>
    <w:rsid w:val="0019625C"/>
    <w:rsid w:val="001A6CB3"/>
    <w:rsid w:val="001B24CE"/>
    <w:rsid w:val="001B2CF2"/>
    <w:rsid w:val="001B7564"/>
    <w:rsid w:val="001B7D44"/>
    <w:rsid w:val="001D4787"/>
    <w:rsid w:val="001D6CD4"/>
    <w:rsid w:val="001E4616"/>
    <w:rsid w:val="001E5F3D"/>
    <w:rsid w:val="001F2BC8"/>
    <w:rsid w:val="001F5F6B"/>
    <w:rsid w:val="001F6BCE"/>
    <w:rsid w:val="00205186"/>
    <w:rsid w:val="00206C49"/>
    <w:rsid w:val="0021154F"/>
    <w:rsid w:val="0022538E"/>
    <w:rsid w:val="00232DE5"/>
    <w:rsid w:val="00243EBC"/>
    <w:rsid w:val="002449D9"/>
    <w:rsid w:val="00245D53"/>
    <w:rsid w:val="002463BC"/>
    <w:rsid w:val="00246A35"/>
    <w:rsid w:val="00247BEE"/>
    <w:rsid w:val="0026540F"/>
    <w:rsid w:val="00266761"/>
    <w:rsid w:val="002755E4"/>
    <w:rsid w:val="00275C5A"/>
    <w:rsid w:val="00284348"/>
    <w:rsid w:val="002868F9"/>
    <w:rsid w:val="00286F77"/>
    <w:rsid w:val="0029264A"/>
    <w:rsid w:val="00293E79"/>
    <w:rsid w:val="0029402C"/>
    <w:rsid w:val="002B24B0"/>
    <w:rsid w:val="002C3269"/>
    <w:rsid w:val="002C3DD8"/>
    <w:rsid w:val="002D1980"/>
    <w:rsid w:val="002D7701"/>
    <w:rsid w:val="002E3163"/>
    <w:rsid w:val="002E4CF5"/>
    <w:rsid w:val="002F51F5"/>
    <w:rsid w:val="003067B8"/>
    <w:rsid w:val="00312137"/>
    <w:rsid w:val="003146A7"/>
    <w:rsid w:val="0031494C"/>
    <w:rsid w:val="00321769"/>
    <w:rsid w:val="00327B9F"/>
    <w:rsid w:val="00330359"/>
    <w:rsid w:val="00330AE2"/>
    <w:rsid w:val="00332374"/>
    <w:rsid w:val="00332C58"/>
    <w:rsid w:val="0033314A"/>
    <w:rsid w:val="0033762F"/>
    <w:rsid w:val="0034151D"/>
    <w:rsid w:val="00342ECC"/>
    <w:rsid w:val="00343775"/>
    <w:rsid w:val="00347371"/>
    <w:rsid w:val="00351AF4"/>
    <w:rsid w:val="0036300C"/>
    <w:rsid w:val="00366921"/>
    <w:rsid w:val="00366C7E"/>
    <w:rsid w:val="00367A39"/>
    <w:rsid w:val="00371E93"/>
    <w:rsid w:val="00377189"/>
    <w:rsid w:val="00377A00"/>
    <w:rsid w:val="00381080"/>
    <w:rsid w:val="0038168B"/>
    <w:rsid w:val="00383949"/>
    <w:rsid w:val="00384EA3"/>
    <w:rsid w:val="00386152"/>
    <w:rsid w:val="0039142D"/>
    <w:rsid w:val="0039266C"/>
    <w:rsid w:val="00392E48"/>
    <w:rsid w:val="003A39A1"/>
    <w:rsid w:val="003A6C5D"/>
    <w:rsid w:val="003B1451"/>
    <w:rsid w:val="003B1EFF"/>
    <w:rsid w:val="003B3400"/>
    <w:rsid w:val="003C2191"/>
    <w:rsid w:val="003C6738"/>
    <w:rsid w:val="003C795F"/>
    <w:rsid w:val="003C7D40"/>
    <w:rsid w:val="003D0F53"/>
    <w:rsid w:val="003D1634"/>
    <w:rsid w:val="003D3863"/>
    <w:rsid w:val="003E4D0A"/>
    <w:rsid w:val="003E4D16"/>
    <w:rsid w:val="003E7DF2"/>
    <w:rsid w:val="003F3AEF"/>
    <w:rsid w:val="003F6D30"/>
    <w:rsid w:val="00410FDC"/>
    <w:rsid w:val="004110DE"/>
    <w:rsid w:val="0041238D"/>
    <w:rsid w:val="004126AF"/>
    <w:rsid w:val="0041283E"/>
    <w:rsid w:val="00415E63"/>
    <w:rsid w:val="00416CC7"/>
    <w:rsid w:val="004267FF"/>
    <w:rsid w:val="00427083"/>
    <w:rsid w:val="00433F18"/>
    <w:rsid w:val="0044085A"/>
    <w:rsid w:val="004408A6"/>
    <w:rsid w:val="00442BE4"/>
    <w:rsid w:val="00443F52"/>
    <w:rsid w:val="00455B8D"/>
    <w:rsid w:val="00460D99"/>
    <w:rsid w:val="00462335"/>
    <w:rsid w:val="00462E9F"/>
    <w:rsid w:val="00466409"/>
    <w:rsid w:val="004703F3"/>
    <w:rsid w:val="004906CD"/>
    <w:rsid w:val="00493359"/>
    <w:rsid w:val="004952C4"/>
    <w:rsid w:val="00495695"/>
    <w:rsid w:val="004A6670"/>
    <w:rsid w:val="004B21A5"/>
    <w:rsid w:val="004B262C"/>
    <w:rsid w:val="004C305F"/>
    <w:rsid w:val="004C3F6B"/>
    <w:rsid w:val="004C72BC"/>
    <w:rsid w:val="004D0BA9"/>
    <w:rsid w:val="004E1B14"/>
    <w:rsid w:val="004E4CB4"/>
    <w:rsid w:val="004F19AF"/>
    <w:rsid w:val="004F2224"/>
    <w:rsid w:val="00501814"/>
    <w:rsid w:val="005037F0"/>
    <w:rsid w:val="00510B94"/>
    <w:rsid w:val="00513F68"/>
    <w:rsid w:val="00515711"/>
    <w:rsid w:val="00516A86"/>
    <w:rsid w:val="005172AE"/>
    <w:rsid w:val="005240D8"/>
    <w:rsid w:val="0052611E"/>
    <w:rsid w:val="005275F6"/>
    <w:rsid w:val="0053091A"/>
    <w:rsid w:val="00544504"/>
    <w:rsid w:val="00545924"/>
    <w:rsid w:val="00546E69"/>
    <w:rsid w:val="00552420"/>
    <w:rsid w:val="00555065"/>
    <w:rsid w:val="00556A13"/>
    <w:rsid w:val="005632C0"/>
    <w:rsid w:val="00572102"/>
    <w:rsid w:val="00573AF7"/>
    <w:rsid w:val="0057581C"/>
    <w:rsid w:val="00576427"/>
    <w:rsid w:val="005811E3"/>
    <w:rsid w:val="00586338"/>
    <w:rsid w:val="0059159D"/>
    <w:rsid w:val="005945C4"/>
    <w:rsid w:val="00595F24"/>
    <w:rsid w:val="00596C8C"/>
    <w:rsid w:val="005A154E"/>
    <w:rsid w:val="005A3600"/>
    <w:rsid w:val="005A644B"/>
    <w:rsid w:val="005B03DA"/>
    <w:rsid w:val="005B1D71"/>
    <w:rsid w:val="005B296D"/>
    <w:rsid w:val="005B662B"/>
    <w:rsid w:val="005C65B7"/>
    <w:rsid w:val="005D3398"/>
    <w:rsid w:val="005D56A7"/>
    <w:rsid w:val="005E4CB8"/>
    <w:rsid w:val="005F1BB0"/>
    <w:rsid w:val="006112C9"/>
    <w:rsid w:val="00637BA2"/>
    <w:rsid w:val="0064034A"/>
    <w:rsid w:val="00640849"/>
    <w:rsid w:val="006516C8"/>
    <w:rsid w:val="0065198D"/>
    <w:rsid w:val="00656151"/>
    <w:rsid w:val="00656C4D"/>
    <w:rsid w:val="00665694"/>
    <w:rsid w:val="00666AC0"/>
    <w:rsid w:val="00676B48"/>
    <w:rsid w:val="006838CE"/>
    <w:rsid w:val="00694F05"/>
    <w:rsid w:val="006B10DD"/>
    <w:rsid w:val="006B16FD"/>
    <w:rsid w:val="006B3BC5"/>
    <w:rsid w:val="006B3BC8"/>
    <w:rsid w:val="006C25F5"/>
    <w:rsid w:val="006D123F"/>
    <w:rsid w:val="006E51CC"/>
    <w:rsid w:val="006E5716"/>
    <w:rsid w:val="006E6A45"/>
    <w:rsid w:val="006E7177"/>
    <w:rsid w:val="006F1363"/>
    <w:rsid w:val="006F74B7"/>
    <w:rsid w:val="0070006D"/>
    <w:rsid w:val="0070539B"/>
    <w:rsid w:val="00707CC5"/>
    <w:rsid w:val="00711D89"/>
    <w:rsid w:val="00711EFB"/>
    <w:rsid w:val="00712842"/>
    <w:rsid w:val="00713263"/>
    <w:rsid w:val="00715959"/>
    <w:rsid w:val="00723A0D"/>
    <w:rsid w:val="00725D4C"/>
    <w:rsid w:val="007302B3"/>
    <w:rsid w:val="00730733"/>
    <w:rsid w:val="00730E3A"/>
    <w:rsid w:val="00731034"/>
    <w:rsid w:val="0073244F"/>
    <w:rsid w:val="00733E7D"/>
    <w:rsid w:val="007351C2"/>
    <w:rsid w:val="007352F0"/>
    <w:rsid w:val="00736AAF"/>
    <w:rsid w:val="00741768"/>
    <w:rsid w:val="00741AEB"/>
    <w:rsid w:val="007423B0"/>
    <w:rsid w:val="00756B89"/>
    <w:rsid w:val="00764926"/>
    <w:rsid w:val="00765B2A"/>
    <w:rsid w:val="00780AA6"/>
    <w:rsid w:val="00780CEF"/>
    <w:rsid w:val="00783A34"/>
    <w:rsid w:val="00785480"/>
    <w:rsid w:val="00795035"/>
    <w:rsid w:val="00795465"/>
    <w:rsid w:val="007B199F"/>
    <w:rsid w:val="007B4C98"/>
    <w:rsid w:val="007C4985"/>
    <w:rsid w:val="007C4E4B"/>
    <w:rsid w:val="007C6B52"/>
    <w:rsid w:val="007D16C5"/>
    <w:rsid w:val="007D219C"/>
    <w:rsid w:val="007D220E"/>
    <w:rsid w:val="007E6CAF"/>
    <w:rsid w:val="007F3D19"/>
    <w:rsid w:val="007F6B57"/>
    <w:rsid w:val="00805E7A"/>
    <w:rsid w:val="00812027"/>
    <w:rsid w:val="0081281D"/>
    <w:rsid w:val="008235CF"/>
    <w:rsid w:val="0082730A"/>
    <w:rsid w:val="008274AD"/>
    <w:rsid w:val="00833405"/>
    <w:rsid w:val="00836912"/>
    <w:rsid w:val="008407C5"/>
    <w:rsid w:val="00843588"/>
    <w:rsid w:val="00847F67"/>
    <w:rsid w:val="00860DFF"/>
    <w:rsid w:val="00862FE4"/>
    <w:rsid w:val="008634EA"/>
    <w:rsid w:val="0086389A"/>
    <w:rsid w:val="0086535F"/>
    <w:rsid w:val="0087605E"/>
    <w:rsid w:val="00881111"/>
    <w:rsid w:val="008823A4"/>
    <w:rsid w:val="00884291"/>
    <w:rsid w:val="0088465B"/>
    <w:rsid w:val="00893323"/>
    <w:rsid w:val="00897420"/>
    <w:rsid w:val="008A35E3"/>
    <w:rsid w:val="008A7409"/>
    <w:rsid w:val="008B0582"/>
    <w:rsid w:val="008B1FEE"/>
    <w:rsid w:val="008B6528"/>
    <w:rsid w:val="008D24CF"/>
    <w:rsid w:val="008D610F"/>
    <w:rsid w:val="008E316B"/>
    <w:rsid w:val="008E4C21"/>
    <w:rsid w:val="008F0274"/>
    <w:rsid w:val="008F5A8E"/>
    <w:rsid w:val="009020F3"/>
    <w:rsid w:val="00903B2F"/>
    <w:rsid w:val="00903C32"/>
    <w:rsid w:val="00916050"/>
    <w:rsid w:val="00916B16"/>
    <w:rsid w:val="009173B9"/>
    <w:rsid w:val="009203C3"/>
    <w:rsid w:val="00932487"/>
    <w:rsid w:val="00932BC5"/>
    <w:rsid w:val="0093335D"/>
    <w:rsid w:val="0093613E"/>
    <w:rsid w:val="009406B3"/>
    <w:rsid w:val="00943026"/>
    <w:rsid w:val="00952646"/>
    <w:rsid w:val="0096002D"/>
    <w:rsid w:val="00962722"/>
    <w:rsid w:val="00963882"/>
    <w:rsid w:val="00966B81"/>
    <w:rsid w:val="00971B0D"/>
    <w:rsid w:val="00981341"/>
    <w:rsid w:val="00981A21"/>
    <w:rsid w:val="00981B56"/>
    <w:rsid w:val="009828AC"/>
    <w:rsid w:val="009832B9"/>
    <w:rsid w:val="00987166"/>
    <w:rsid w:val="009903A2"/>
    <w:rsid w:val="00991BE8"/>
    <w:rsid w:val="009A7B57"/>
    <w:rsid w:val="009B069A"/>
    <w:rsid w:val="009B7B24"/>
    <w:rsid w:val="009C33CC"/>
    <w:rsid w:val="009C6DBF"/>
    <w:rsid w:val="009C7720"/>
    <w:rsid w:val="009D712E"/>
    <w:rsid w:val="009F0CBF"/>
    <w:rsid w:val="009F1EDF"/>
    <w:rsid w:val="009F21ED"/>
    <w:rsid w:val="009F2956"/>
    <w:rsid w:val="009F2A49"/>
    <w:rsid w:val="009F7845"/>
    <w:rsid w:val="00A005B9"/>
    <w:rsid w:val="00A20FB7"/>
    <w:rsid w:val="00A23AFA"/>
    <w:rsid w:val="00A26F2B"/>
    <w:rsid w:val="00A30681"/>
    <w:rsid w:val="00A31B3E"/>
    <w:rsid w:val="00A32389"/>
    <w:rsid w:val="00A44142"/>
    <w:rsid w:val="00A444C5"/>
    <w:rsid w:val="00A45F10"/>
    <w:rsid w:val="00A51C85"/>
    <w:rsid w:val="00A532F3"/>
    <w:rsid w:val="00A62045"/>
    <w:rsid w:val="00A64C51"/>
    <w:rsid w:val="00A67362"/>
    <w:rsid w:val="00A7227E"/>
    <w:rsid w:val="00A72BD8"/>
    <w:rsid w:val="00A72E40"/>
    <w:rsid w:val="00A72F18"/>
    <w:rsid w:val="00A73D46"/>
    <w:rsid w:val="00A759A7"/>
    <w:rsid w:val="00A75BA9"/>
    <w:rsid w:val="00A75E3E"/>
    <w:rsid w:val="00A7648D"/>
    <w:rsid w:val="00A812AA"/>
    <w:rsid w:val="00A81C8A"/>
    <w:rsid w:val="00A82D65"/>
    <w:rsid w:val="00A8489E"/>
    <w:rsid w:val="00A87568"/>
    <w:rsid w:val="00A9256B"/>
    <w:rsid w:val="00A93C67"/>
    <w:rsid w:val="00A96856"/>
    <w:rsid w:val="00AA1618"/>
    <w:rsid w:val="00AB2D64"/>
    <w:rsid w:val="00AB3C77"/>
    <w:rsid w:val="00AB6C01"/>
    <w:rsid w:val="00AC1388"/>
    <w:rsid w:val="00AC29F3"/>
    <w:rsid w:val="00AD31C6"/>
    <w:rsid w:val="00AE08B3"/>
    <w:rsid w:val="00AE3061"/>
    <w:rsid w:val="00AE5C3A"/>
    <w:rsid w:val="00AF1F8C"/>
    <w:rsid w:val="00AF2D18"/>
    <w:rsid w:val="00AF35A5"/>
    <w:rsid w:val="00AF4859"/>
    <w:rsid w:val="00AF5ADE"/>
    <w:rsid w:val="00AF6A53"/>
    <w:rsid w:val="00B0559A"/>
    <w:rsid w:val="00B145DB"/>
    <w:rsid w:val="00B15A19"/>
    <w:rsid w:val="00B231E5"/>
    <w:rsid w:val="00B2340A"/>
    <w:rsid w:val="00B32799"/>
    <w:rsid w:val="00B42C5A"/>
    <w:rsid w:val="00B46AB0"/>
    <w:rsid w:val="00B47995"/>
    <w:rsid w:val="00B55B79"/>
    <w:rsid w:val="00B5647C"/>
    <w:rsid w:val="00B56724"/>
    <w:rsid w:val="00B61058"/>
    <w:rsid w:val="00B61FE1"/>
    <w:rsid w:val="00B71742"/>
    <w:rsid w:val="00B723F3"/>
    <w:rsid w:val="00B73C9E"/>
    <w:rsid w:val="00B777D8"/>
    <w:rsid w:val="00B81A87"/>
    <w:rsid w:val="00B83F87"/>
    <w:rsid w:val="00B8471B"/>
    <w:rsid w:val="00B93A5F"/>
    <w:rsid w:val="00B97C42"/>
    <w:rsid w:val="00BA5B20"/>
    <w:rsid w:val="00BB1619"/>
    <w:rsid w:val="00BB4B59"/>
    <w:rsid w:val="00BB6A9A"/>
    <w:rsid w:val="00BC0384"/>
    <w:rsid w:val="00BC1D04"/>
    <w:rsid w:val="00BC6D80"/>
    <w:rsid w:val="00BD183A"/>
    <w:rsid w:val="00BD2051"/>
    <w:rsid w:val="00BD584B"/>
    <w:rsid w:val="00BD63E2"/>
    <w:rsid w:val="00BE0B01"/>
    <w:rsid w:val="00BE2C69"/>
    <w:rsid w:val="00BE4CF6"/>
    <w:rsid w:val="00BF0B26"/>
    <w:rsid w:val="00BF3DF9"/>
    <w:rsid w:val="00BF3F9F"/>
    <w:rsid w:val="00BF457A"/>
    <w:rsid w:val="00BF5612"/>
    <w:rsid w:val="00BF6B70"/>
    <w:rsid w:val="00C02B87"/>
    <w:rsid w:val="00C078ED"/>
    <w:rsid w:val="00C11CDB"/>
    <w:rsid w:val="00C1652B"/>
    <w:rsid w:val="00C1657A"/>
    <w:rsid w:val="00C31A50"/>
    <w:rsid w:val="00C36783"/>
    <w:rsid w:val="00C4086D"/>
    <w:rsid w:val="00C464F1"/>
    <w:rsid w:val="00C51000"/>
    <w:rsid w:val="00C518A9"/>
    <w:rsid w:val="00C529C0"/>
    <w:rsid w:val="00C570EC"/>
    <w:rsid w:val="00C7063C"/>
    <w:rsid w:val="00C75565"/>
    <w:rsid w:val="00C7744C"/>
    <w:rsid w:val="00C80D6D"/>
    <w:rsid w:val="00C82735"/>
    <w:rsid w:val="00C8596B"/>
    <w:rsid w:val="00C92118"/>
    <w:rsid w:val="00C97E76"/>
    <w:rsid w:val="00CA1896"/>
    <w:rsid w:val="00CA2AB7"/>
    <w:rsid w:val="00CA2B64"/>
    <w:rsid w:val="00CA432B"/>
    <w:rsid w:val="00CA6D76"/>
    <w:rsid w:val="00CB23D6"/>
    <w:rsid w:val="00CB5B28"/>
    <w:rsid w:val="00CB5C4B"/>
    <w:rsid w:val="00CB66B4"/>
    <w:rsid w:val="00CD17E2"/>
    <w:rsid w:val="00CD3A25"/>
    <w:rsid w:val="00CD3B29"/>
    <w:rsid w:val="00CE6EAD"/>
    <w:rsid w:val="00CF5371"/>
    <w:rsid w:val="00CF76D1"/>
    <w:rsid w:val="00D00C1B"/>
    <w:rsid w:val="00D0323A"/>
    <w:rsid w:val="00D0559F"/>
    <w:rsid w:val="00D077E9"/>
    <w:rsid w:val="00D3290F"/>
    <w:rsid w:val="00D3392A"/>
    <w:rsid w:val="00D42CB7"/>
    <w:rsid w:val="00D42FC2"/>
    <w:rsid w:val="00D45A5D"/>
    <w:rsid w:val="00D5413D"/>
    <w:rsid w:val="00D5520D"/>
    <w:rsid w:val="00D5552F"/>
    <w:rsid w:val="00D56A3C"/>
    <w:rsid w:val="00D56A54"/>
    <w:rsid w:val="00D570A9"/>
    <w:rsid w:val="00D62E88"/>
    <w:rsid w:val="00D70D02"/>
    <w:rsid w:val="00D727CD"/>
    <w:rsid w:val="00D75DCA"/>
    <w:rsid w:val="00D770C7"/>
    <w:rsid w:val="00D80D38"/>
    <w:rsid w:val="00D86945"/>
    <w:rsid w:val="00D86BC9"/>
    <w:rsid w:val="00D87E5D"/>
    <w:rsid w:val="00D90290"/>
    <w:rsid w:val="00D94E97"/>
    <w:rsid w:val="00D956D8"/>
    <w:rsid w:val="00DA2B43"/>
    <w:rsid w:val="00DA33E2"/>
    <w:rsid w:val="00DA5D42"/>
    <w:rsid w:val="00DA71C1"/>
    <w:rsid w:val="00DB5FEC"/>
    <w:rsid w:val="00DD09D8"/>
    <w:rsid w:val="00DD152F"/>
    <w:rsid w:val="00DE1AF5"/>
    <w:rsid w:val="00DE213F"/>
    <w:rsid w:val="00DF027C"/>
    <w:rsid w:val="00DF4818"/>
    <w:rsid w:val="00DF571B"/>
    <w:rsid w:val="00E00A32"/>
    <w:rsid w:val="00E00BF6"/>
    <w:rsid w:val="00E0363D"/>
    <w:rsid w:val="00E11FC1"/>
    <w:rsid w:val="00E22ACD"/>
    <w:rsid w:val="00E333F2"/>
    <w:rsid w:val="00E44715"/>
    <w:rsid w:val="00E46358"/>
    <w:rsid w:val="00E620B0"/>
    <w:rsid w:val="00E634C3"/>
    <w:rsid w:val="00E65A53"/>
    <w:rsid w:val="00E729EE"/>
    <w:rsid w:val="00E81B40"/>
    <w:rsid w:val="00E83507"/>
    <w:rsid w:val="00E84289"/>
    <w:rsid w:val="00E947DF"/>
    <w:rsid w:val="00EA072D"/>
    <w:rsid w:val="00EA10CD"/>
    <w:rsid w:val="00EA3DDF"/>
    <w:rsid w:val="00EB288C"/>
    <w:rsid w:val="00ED12D9"/>
    <w:rsid w:val="00ED3DBC"/>
    <w:rsid w:val="00ED471E"/>
    <w:rsid w:val="00ED732E"/>
    <w:rsid w:val="00EE46C2"/>
    <w:rsid w:val="00EF555B"/>
    <w:rsid w:val="00F015B9"/>
    <w:rsid w:val="00F01E2C"/>
    <w:rsid w:val="00F027BB"/>
    <w:rsid w:val="00F11DCF"/>
    <w:rsid w:val="00F15034"/>
    <w:rsid w:val="00F155AE"/>
    <w:rsid w:val="00F162EA"/>
    <w:rsid w:val="00F248F6"/>
    <w:rsid w:val="00F278AD"/>
    <w:rsid w:val="00F3001B"/>
    <w:rsid w:val="00F33E22"/>
    <w:rsid w:val="00F44274"/>
    <w:rsid w:val="00F515F3"/>
    <w:rsid w:val="00F51B9C"/>
    <w:rsid w:val="00F52BBF"/>
    <w:rsid w:val="00F52D27"/>
    <w:rsid w:val="00F65AC7"/>
    <w:rsid w:val="00F67402"/>
    <w:rsid w:val="00F83527"/>
    <w:rsid w:val="00F911A5"/>
    <w:rsid w:val="00F967EC"/>
    <w:rsid w:val="00FB4CF5"/>
    <w:rsid w:val="00FB7C56"/>
    <w:rsid w:val="00FC1274"/>
    <w:rsid w:val="00FD02EC"/>
    <w:rsid w:val="00FD583F"/>
    <w:rsid w:val="00FD7488"/>
    <w:rsid w:val="00FE0A5A"/>
    <w:rsid w:val="00FE3A76"/>
    <w:rsid w:val="00FF16B4"/>
    <w:rsid w:val="00FF6E5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71467D"/>
  <w15:docId w15:val="{5DC7D300-43DF-400B-8F21-AB67EA78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nl-NL"/>
    </w:rPr>
  </w:style>
  <w:style w:type="paragraph" w:styleId="Kop1">
    <w:name w:val="heading 1"/>
    <w:basedOn w:val="Standaard"/>
    <w:link w:val="Kop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Ondertitel">
    <w:name w:val="Subtitle"/>
    <w:basedOn w:val="Standaard"/>
    <w:link w:val="Ondertitel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Kop1Char">
    <w:name w:val="Kop 1 Char"/>
    <w:basedOn w:val="Standaardalinea-lettertype"/>
    <w:link w:val="Kop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tekst">
    <w:name w:val="header"/>
    <w:basedOn w:val="Standaard"/>
    <w:link w:val="KoptekstChar"/>
    <w:uiPriority w:val="8"/>
    <w:unhideWhenUsed/>
    <w:rsid w:val="005037F0"/>
  </w:style>
  <w:style w:type="character" w:customStyle="1" w:styleId="KoptekstChar">
    <w:name w:val="Koptekst Char"/>
    <w:basedOn w:val="Standaardalinea-lettertype"/>
    <w:link w:val="Koptekst"/>
    <w:uiPriority w:val="8"/>
    <w:rsid w:val="0093335D"/>
  </w:style>
  <w:style w:type="paragraph" w:styleId="Voettekst">
    <w:name w:val="footer"/>
    <w:basedOn w:val="Standaard"/>
    <w:link w:val="VoettekstChar"/>
    <w:uiPriority w:val="99"/>
    <w:unhideWhenUsed/>
    <w:rsid w:val="005037F0"/>
  </w:style>
  <w:style w:type="character" w:customStyle="1" w:styleId="VoettekstChar">
    <w:name w:val="Voettekst Char"/>
    <w:basedOn w:val="Standaardalinea-lettertype"/>
    <w:link w:val="Voettekst"/>
    <w:uiPriority w:val="99"/>
    <w:rsid w:val="005037F0"/>
    <w:rPr>
      <w:sz w:val="24"/>
      <w:szCs w:val="24"/>
    </w:rPr>
  </w:style>
  <w:style w:type="paragraph" w:customStyle="1" w:styleId="Name">
    <w:name w:val="Name"/>
    <w:basedOn w:val="Standaard"/>
    <w:uiPriority w:val="3"/>
    <w:qFormat/>
    <w:rsid w:val="00B231E5"/>
    <w:pPr>
      <w:spacing w:line="240" w:lineRule="auto"/>
      <w:jc w:val="right"/>
    </w:pPr>
  </w:style>
  <w:style w:type="character" w:customStyle="1" w:styleId="Kop2Char">
    <w:name w:val="Kop 2 Char"/>
    <w:basedOn w:val="Standaardalinea-lettertype"/>
    <w:link w:val="Kop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raster">
    <w:name w:val="Table Grid"/>
    <w:basedOn w:val="Standaardtabe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Standaard"/>
    <w:link w:val="ContentChar"/>
    <w:qFormat/>
    <w:rsid w:val="00DF027C"/>
    <w:rPr>
      <w:b w:val="0"/>
    </w:rPr>
  </w:style>
  <w:style w:type="paragraph" w:customStyle="1" w:styleId="EmphasisText">
    <w:name w:val="Emphasis Text"/>
    <w:basedOn w:val="Standaard"/>
    <w:link w:val="EmphasisTextChar"/>
    <w:qFormat/>
    <w:rsid w:val="00DF027C"/>
  </w:style>
  <w:style w:type="character" w:customStyle="1" w:styleId="ContentChar">
    <w:name w:val="Content Char"/>
    <w:basedOn w:val="Standaardalinea-lettertype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Standaardalinea-lettertype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23CE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0123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23CE"/>
    <w:rPr>
      <w:color w:val="3592C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94F05"/>
    <w:pPr>
      <w:spacing w:after="100"/>
      <w:ind w:left="280"/>
    </w:pPr>
  </w:style>
  <w:style w:type="table" w:styleId="Rastertabel1licht-Accent2">
    <w:name w:val="Grid Table 1 Light Accent 2"/>
    <w:basedOn w:val="Standaardtabel"/>
    <w:uiPriority w:val="46"/>
    <w:rsid w:val="00F278AD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278A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278A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4">
    <w:name w:val="Grid Table 2 Accent 4"/>
    <w:basedOn w:val="Standaardtabel"/>
    <w:uiPriority w:val="47"/>
    <w:rsid w:val="00F278AD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Rastertabel2-Accent6">
    <w:name w:val="Grid Table 2 Accent 6"/>
    <w:basedOn w:val="Standaardtabel"/>
    <w:uiPriority w:val="47"/>
    <w:rsid w:val="00F278AD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Rastertabel2-Accent3">
    <w:name w:val="Grid Table 2 Accent 3"/>
    <w:basedOn w:val="Standaardtabel"/>
    <w:uiPriority w:val="47"/>
    <w:rsid w:val="00377189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je\AppData\Roaming\Microsoft\Templates\Report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602C3B31854FCBA0CB77ECA2267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E759-B617-4C4A-A6D2-1339EFF3C906}"/>
      </w:docPartPr>
      <w:docPartBody>
        <w:p w:rsidR="00A23E3F" w:rsidRDefault="000E03F7">
          <w:pPr>
            <w:pStyle w:val="58602C3B31854FCBA0CB77ECA2267E85"/>
          </w:pPr>
          <w:r w:rsidRPr="00D86945">
            <w:rPr>
              <w:rStyle w:val="OndertitelChar"/>
              <w:b/>
            </w:rPr>
            <w:fldChar w:fldCharType="begin"/>
          </w:r>
          <w:r w:rsidRPr="00D86945">
            <w:rPr>
              <w:rStyle w:val="OndertitelChar"/>
            </w:rPr>
            <w:instrText xml:space="preserve"> DATE  \@ "MMMM d"  \* MERGEFORMAT </w:instrText>
          </w:r>
          <w:r w:rsidRPr="00D86945">
            <w:rPr>
              <w:rStyle w:val="OndertitelChar"/>
              <w:b/>
            </w:rPr>
            <w:fldChar w:fldCharType="separate"/>
          </w:r>
          <w:r>
            <w:rPr>
              <w:rStyle w:val="OndertitelChar"/>
            </w:rPr>
            <w:t>September 2</w:t>
          </w:r>
          <w:r w:rsidRPr="00D86945">
            <w:rPr>
              <w:rStyle w:val="OndertitelChar"/>
              <w:b/>
            </w:rPr>
            <w:fldChar w:fldCharType="end"/>
          </w:r>
        </w:p>
      </w:docPartBody>
    </w:docPart>
    <w:docPart>
      <w:docPartPr>
        <w:name w:val="604CFD7AD70F4182A4E9E999DE2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44751-BDF4-4479-BD40-9150F5A3527C}"/>
      </w:docPartPr>
      <w:docPartBody>
        <w:p w:rsidR="00A23E3F" w:rsidRDefault="000E03F7">
          <w:pPr>
            <w:pStyle w:val="604CFD7AD70F4182A4E9E999DE2B5D10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F7"/>
    <w:rsid w:val="000E03F7"/>
    <w:rsid w:val="00131604"/>
    <w:rsid w:val="001B1D9E"/>
    <w:rsid w:val="00A23E3F"/>
    <w:rsid w:val="00A876A1"/>
    <w:rsid w:val="00D6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58602C3B31854FCBA0CB77ECA2267E85">
    <w:name w:val="58602C3B31854FCBA0CB77ECA2267E85"/>
  </w:style>
  <w:style w:type="paragraph" w:customStyle="1" w:styleId="604CFD7AD70F4182A4E9E999DE2B5D10">
    <w:name w:val="604CFD7AD70F4182A4E9E999DE2B5D10"/>
  </w:style>
  <w:style w:type="paragraph" w:customStyle="1" w:styleId="B58DF8319FCD4D199EE782985EDC4445">
    <w:name w:val="B58DF8319FCD4D199EE782985EDC4445"/>
  </w:style>
  <w:style w:type="paragraph" w:customStyle="1" w:styleId="70F3CD526A3443319BF036DF9CD2189F">
    <w:name w:val="70F3CD526A3443319BF036DF9CD2189F"/>
  </w:style>
  <w:style w:type="paragraph" w:customStyle="1" w:styleId="027D0769C1A84630946BC0FF193773F7">
    <w:name w:val="027D0769C1A84630946BC0FF193773F7"/>
  </w:style>
  <w:style w:type="paragraph" w:customStyle="1" w:styleId="45A445423DF44D6799B6F6207E91A71F">
    <w:name w:val="45A445423DF44D6799B6F6207E91A71F"/>
  </w:style>
  <w:style w:type="paragraph" w:customStyle="1" w:styleId="8F701B5B375D443ABC9F517A64083773">
    <w:name w:val="8F701B5B375D443ABC9F517A64083773"/>
  </w:style>
  <w:style w:type="paragraph" w:customStyle="1" w:styleId="117D90F392894CFE985D60CC2B58F968">
    <w:name w:val="117D90F392894CFE985D60CC2B58F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Kai Schipper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2D963-0FEA-493F-8E9E-7B4D9148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(2)</Template>
  <TotalTime>0</TotalTime>
  <Pages>10</Pages>
  <Words>1315</Words>
  <Characters>7235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Schipper</dc:creator>
  <cp:keywords/>
  <cp:lastModifiedBy>Kai Schipper</cp:lastModifiedBy>
  <cp:revision>499</cp:revision>
  <cp:lastPrinted>2019-09-06T02:05:00Z</cp:lastPrinted>
  <dcterms:created xsi:type="dcterms:W3CDTF">2019-09-02T07:59:00Z</dcterms:created>
  <dcterms:modified xsi:type="dcterms:W3CDTF">2019-09-12T09:48:00Z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